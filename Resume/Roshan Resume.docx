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1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4421"/>
        <w:gridCol w:w="504"/>
        <w:gridCol w:w="6618"/>
      </w:tblGrid>
      <w:tr w:rsidR="006D409C" w14:paraId="69F48395" w14:textId="77777777" w:rsidTr="00F56513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579109D3" w14:textId="77777777" w:rsidR="006D409C" w:rsidRDefault="006D409C" w:rsidP="006D409C">
            <w:pPr>
              <w:tabs>
                <w:tab w:val="left" w:pos="990"/>
              </w:tabs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6B796B" wp14:editId="18A479D0">
                      <wp:extent cx="2386584" cy="2258568"/>
                      <wp:effectExtent l="38100" t="38100" r="52070" b="66040"/>
                      <wp:docPr id="53" name="Diamond 53" descr="Headshot of woman" title="Headshot of wo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86584" cy="2258568"/>
                              </a:xfrm>
                              <a:prstGeom prst="diamond">
                                <a:avLst/>
                              </a:prstGeom>
                              <a:blipFill dpi="0" rotWithShape="1">
                                <a:blip r:embed="rId11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12">
                                          <a14:imgEffect>
                                            <a14:brightnessContrast bright="-3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 cap="flat" cmpd="tri">
                                <a:solidFill>
                                  <a:schemeClr val="accent6">
                                    <a:lumMod val="60000"/>
                                    <a:lumOff val="40000"/>
                                  </a:schemeClr>
                                </a:solidFill>
                              </a:ln>
                              <a:effectLst>
                                <a:softEdge rad="0"/>
                              </a:effectLst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1137EA4" id="_x0000_t4" coordsize="21600,21600" o:spt="4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iamond 53" o:spid="_x0000_s1026" type="#_x0000_t4" alt="Title: Headshot of woman - Description: Headshot of woman" style="width:187.9pt;height:17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" strokecolor="#96dbfb [1945]" strokeweight="5pt">
                      <v:fill r:id="rId13" o:title="Headshot of woman" recolor="t" rotate="t" type="frame"/>
                      <v:stroke linestyle="thickBetweenThin"/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04" w:type="dxa"/>
            <w:shd w:val="clear" w:color="auto" w:fill="31521B" w:themeFill="accent2" w:themeFillShade="80"/>
          </w:tcPr>
          <w:p w14:paraId="7232C3DC" w14:textId="77777777" w:rsidR="006D409C" w:rsidRDefault="006D409C" w:rsidP="006D409C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sdt>
            <w:sdtPr>
              <w:id w:val="1049110328"/>
              <w:placeholder>
                <w:docPart w:val="189DFD7DAB34495F822A154B6FB291C3"/>
              </w:placeholder>
              <w:temporary/>
              <w:showingPlcHdr/>
              <w15:appearance w15:val="hidden"/>
            </w:sdtPr>
            <w:sdtEndPr/>
            <w:sdtContent>
              <w:p w14:paraId="2090B174" w14:textId="3CC5F1FA" w:rsidR="006D409C" w:rsidRDefault="006D409C" w:rsidP="00776643">
                <w:pPr>
                  <w:pStyle w:val="Heading1"/>
                </w:pPr>
                <w:r w:rsidRPr="00B5634A">
                  <w:rPr>
                    <w:sz w:val="58"/>
                    <w:szCs w:val="42"/>
                  </w:rPr>
                  <w:t>EDUCATION</w:t>
                </w:r>
              </w:p>
            </w:sdtContent>
          </w:sdt>
        </w:tc>
      </w:tr>
      <w:tr w:rsidR="006D409C" w14:paraId="69FDAEC6" w14:textId="77777777" w:rsidTr="0067483A">
        <w:trPr>
          <w:trHeight w:val="3600"/>
        </w:trPr>
        <w:tc>
          <w:tcPr>
            <w:tcW w:w="4421" w:type="dxa"/>
            <w:vMerge/>
            <w:tcMar>
              <w:left w:w="360" w:type="dxa"/>
            </w:tcMar>
            <w:vAlign w:val="bottom"/>
          </w:tcPr>
          <w:p w14:paraId="6468E02A" w14:textId="77777777" w:rsidR="006D409C" w:rsidRDefault="006D409C" w:rsidP="00776643">
            <w:pPr>
              <w:tabs>
                <w:tab w:val="left" w:pos="990"/>
              </w:tabs>
              <w:jc w:val="center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266CA0D2" w14:textId="30E5C28E" w:rsidR="006D409C" w:rsidRDefault="006D409C" w:rsidP="00776643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CA4B86C" wp14:editId="1643EA98">
                      <wp:extent cx="227812" cy="311173"/>
                      <wp:effectExtent l="0" t="3810" r="0" b="0"/>
                      <wp:docPr id="3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80038E4" w14:textId="77777777" w:rsidR="006D409C" w:rsidRPr="00AF4EA4" w:rsidRDefault="006D409C" w:rsidP="006D409C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CA4B86C" id="Right Triangle 3" o:spid="_x0000_s1026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H5OiwQAANU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380038E4" w14:textId="77777777" w:rsidR="006D409C" w:rsidRPr="00AF4EA4" w:rsidRDefault="006D409C" w:rsidP="006D409C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14:paraId="778ED9F6" w14:textId="07C5DA3E" w:rsidR="00602D42" w:rsidRPr="0067483A" w:rsidRDefault="00602D42" w:rsidP="00602D42">
            <w:pPr>
              <w:pStyle w:val="Heading2"/>
              <w:rPr>
                <w:sz w:val="20"/>
                <w:szCs w:val="20"/>
              </w:rPr>
            </w:pPr>
            <w:r w:rsidRPr="0067483A">
              <w:rPr>
                <w:sz w:val="20"/>
                <w:szCs w:val="20"/>
              </w:rPr>
              <w:t>B.E. (</w:t>
            </w:r>
            <w:r w:rsidRPr="0067483A">
              <w:rPr>
                <w:sz w:val="20"/>
                <w:szCs w:val="20"/>
              </w:rPr>
              <w:t>Computer science and engg.</w:t>
            </w:r>
            <w:r w:rsidRPr="0067483A">
              <w:rPr>
                <w:sz w:val="20"/>
                <w:szCs w:val="20"/>
              </w:rPr>
              <w:t xml:space="preserve">) | </w:t>
            </w:r>
            <w:r w:rsidRPr="0067483A">
              <w:rPr>
                <w:rStyle w:val="Emphasis"/>
                <w:sz w:val="20"/>
                <w:szCs w:val="20"/>
              </w:rPr>
              <w:t xml:space="preserve">Anna University (Sona College of Technology, </w:t>
            </w:r>
            <w:proofErr w:type="gramStart"/>
            <w:r w:rsidRPr="0067483A">
              <w:rPr>
                <w:rStyle w:val="Emphasis"/>
                <w:sz w:val="20"/>
                <w:szCs w:val="20"/>
              </w:rPr>
              <w:t>Salem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proofErr w:type="gramEnd"/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tamilnadu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,india</w:t>
            </w:r>
            <w:r w:rsidRPr="0067483A">
              <w:rPr>
                <w:rStyle w:val="Emphasis"/>
                <w:sz w:val="20"/>
                <w:szCs w:val="20"/>
              </w:rPr>
              <w:t xml:space="preserve">) </w:t>
            </w:r>
          </w:p>
          <w:p w14:paraId="3E4CB950" w14:textId="3819B404" w:rsidR="00602D42" w:rsidRPr="0067483A" w:rsidRDefault="00602D42" w:rsidP="00602D42">
            <w:pPr>
              <w:pStyle w:val="Heading3"/>
              <w:rPr>
                <w:sz w:val="20"/>
                <w:szCs w:val="22"/>
              </w:rPr>
            </w:pPr>
            <w:r w:rsidRPr="0067483A">
              <w:rPr>
                <w:sz w:val="20"/>
                <w:szCs w:val="22"/>
              </w:rPr>
              <w:t>201</w:t>
            </w:r>
            <w:r w:rsidRPr="0067483A">
              <w:rPr>
                <w:sz w:val="20"/>
                <w:szCs w:val="22"/>
              </w:rPr>
              <w:t>8</w:t>
            </w:r>
            <w:r w:rsidRPr="0067483A">
              <w:rPr>
                <w:sz w:val="20"/>
                <w:szCs w:val="22"/>
              </w:rPr>
              <w:t xml:space="preserve"> – 202</w:t>
            </w:r>
            <w:r w:rsidRPr="0067483A">
              <w:rPr>
                <w:sz w:val="20"/>
                <w:szCs w:val="22"/>
              </w:rPr>
              <w:t>2</w:t>
            </w:r>
            <w:r w:rsidRPr="0067483A">
              <w:rPr>
                <w:sz w:val="20"/>
                <w:szCs w:val="22"/>
              </w:rPr>
              <w:t xml:space="preserve"> </w:t>
            </w:r>
          </w:p>
          <w:p w14:paraId="206E1126" w14:textId="77777777" w:rsidR="00602D42" w:rsidRPr="0067483A" w:rsidRDefault="00602D42" w:rsidP="00602D42">
            <w:pPr>
              <w:rPr>
                <w:szCs w:val="22"/>
              </w:rPr>
            </w:pPr>
            <w:r w:rsidRPr="0067483A">
              <w:rPr>
                <w:szCs w:val="22"/>
              </w:rPr>
              <w:t>CGPA - 9.452 *</w:t>
            </w:r>
          </w:p>
          <w:p w14:paraId="3994A58A" w14:textId="704FD28C" w:rsidR="00602D42" w:rsidRPr="0067483A" w:rsidRDefault="00602D42" w:rsidP="00602D42">
            <w:pPr>
              <w:pStyle w:val="Heading2"/>
              <w:rPr>
                <w:sz w:val="20"/>
                <w:szCs w:val="20"/>
              </w:rPr>
            </w:pPr>
            <w:r w:rsidRPr="0067483A">
              <w:rPr>
                <w:sz w:val="20"/>
                <w:szCs w:val="20"/>
              </w:rPr>
              <w:t>11</w:t>
            </w:r>
            <w:r w:rsidRPr="0067483A">
              <w:rPr>
                <w:sz w:val="20"/>
                <w:szCs w:val="20"/>
                <w:vertAlign w:val="superscript"/>
              </w:rPr>
              <w:t>th</w:t>
            </w:r>
            <w:r w:rsidRPr="0067483A">
              <w:rPr>
                <w:sz w:val="20"/>
                <w:szCs w:val="20"/>
              </w:rPr>
              <w:t xml:space="preserve"> &amp; 12</w:t>
            </w:r>
            <w:r w:rsidRPr="0067483A">
              <w:rPr>
                <w:sz w:val="20"/>
                <w:szCs w:val="20"/>
                <w:vertAlign w:val="superscript"/>
              </w:rPr>
              <w:t>TH</w:t>
            </w:r>
            <w:r w:rsidRPr="0067483A">
              <w:rPr>
                <w:sz w:val="20"/>
                <w:szCs w:val="20"/>
              </w:rPr>
              <w:t xml:space="preserve"> | </w:t>
            </w:r>
            <w:r w:rsidRPr="0067483A">
              <w:rPr>
                <w:rStyle w:val="Emphasis"/>
                <w:sz w:val="20"/>
                <w:szCs w:val="20"/>
              </w:rPr>
              <w:t>HSEB (</w:t>
            </w:r>
            <w:r w:rsidRPr="0067483A">
              <w:rPr>
                <w:rStyle w:val="Emphasis"/>
                <w:sz w:val="20"/>
                <w:szCs w:val="20"/>
              </w:rPr>
              <w:t>milestone i</w:t>
            </w:r>
            <w:r w:rsidR="00B5634A" w:rsidRPr="0067483A">
              <w:rPr>
                <w:rStyle w:val="Emphasis"/>
                <w:sz w:val="20"/>
                <w:szCs w:val="20"/>
              </w:rPr>
              <w:t>nternational</w:t>
            </w:r>
            <w:r w:rsidRPr="0067483A">
              <w:rPr>
                <w:rStyle w:val="Emphasis"/>
                <w:sz w:val="20"/>
                <w:szCs w:val="20"/>
              </w:rPr>
              <w:t xml:space="preserve"> </w:t>
            </w:r>
            <w:proofErr w:type="gramStart"/>
            <w:r w:rsidRPr="0067483A">
              <w:rPr>
                <w:rStyle w:val="Emphasis"/>
                <w:sz w:val="20"/>
                <w:szCs w:val="20"/>
              </w:rPr>
              <w:t>col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l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proofErr w:type="gramEnd"/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lalitpur,</w:t>
            </w:r>
            <w:r w:rsidRPr="0067483A">
              <w:rPr>
                <w:rStyle w:val="Emphasis"/>
                <w:sz w:val="20"/>
                <w:szCs w:val="20"/>
              </w:rPr>
              <w:t xml:space="preserve"> Nepal)</w:t>
            </w:r>
          </w:p>
          <w:p w14:paraId="169F6498" w14:textId="6D878B18" w:rsidR="00602D42" w:rsidRPr="0067483A" w:rsidRDefault="00602D42" w:rsidP="00602D42">
            <w:pPr>
              <w:pStyle w:val="Heading3"/>
              <w:rPr>
                <w:sz w:val="20"/>
                <w:szCs w:val="22"/>
              </w:rPr>
            </w:pPr>
            <w:r w:rsidRPr="0067483A">
              <w:rPr>
                <w:sz w:val="20"/>
                <w:szCs w:val="22"/>
              </w:rPr>
              <w:t>201</w:t>
            </w:r>
            <w:r w:rsidRPr="0067483A">
              <w:rPr>
                <w:sz w:val="20"/>
                <w:szCs w:val="22"/>
              </w:rPr>
              <w:t>5</w:t>
            </w:r>
            <w:r w:rsidRPr="0067483A">
              <w:rPr>
                <w:sz w:val="20"/>
                <w:szCs w:val="22"/>
              </w:rPr>
              <w:t xml:space="preserve"> – 201</w:t>
            </w:r>
            <w:r w:rsidRPr="0067483A">
              <w:rPr>
                <w:sz w:val="20"/>
                <w:szCs w:val="22"/>
              </w:rPr>
              <w:t>7</w:t>
            </w:r>
          </w:p>
          <w:p w14:paraId="7BE2DD4D" w14:textId="0E4CA3FF" w:rsidR="00602D42" w:rsidRPr="0067483A" w:rsidRDefault="00602D42" w:rsidP="00602D42">
            <w:pPr>
              <w:rPr>
                <w:szCs w:val="22"/>
              </w:rPr>
            </w:pPr>
            <w:r w:rsidRPr="0067483A">
              <w:rPr>
                <w:szCs w:val="22"/>
              </w:rPr>
              <w:t xml:space="preserve">Percentage- </w:t>
            </w:r>
            <w:r w:rsidRPr="0067483A">
              <w:rPr>
                <w:szCs w:val="22"/>
              </w:rPr>
              <w:t>77.7</w:t>
            </w:r>
          </w:p>
          <w:p w14:paraId="4950DB1E" w14:textId="7E436EF1" w:rsidR="00602D42" w:rsidRPr="0067483A" w:rsidRDefault="00602D42" w:rsidP="00602D42">
            <w:pPr>
              <w:pStyle w:val="Heading2"/>
              <w:rPr>
                <w:sz w:val="20"/>
                <w:szCs w:val="20"/>
              </w:rPr>
            </w:pPr>
            <w:r w:rsidRPr="0067483A">
              <w:rPr>
                <w:sz w:val="20"/>
                <w:szCs w:val="20"/>
              </w:rPr>
              <w:t>10</w:t>
            </w:r>
            <w:r w:rsidRPr="0067483A">
              <w:rPr>
                <w:sz w:val="20"/>
                <w:szCs w:val="20"/>
                <w:vertAlign w:val="superscript"/>
              </w:rPr>
              <w:t>th</w:t>
            </w:r>
            <w:r w:rsidRPr="0067483A">
              <w:rPr>
                <w:sz w:val="20"/>
                <w:szCs w:val="20"/>
              </w:rPr>
              <w:t xml:space="preserve"> | </w:t>
            </w:r>
            <w:r w:rsidRPr="0067483A">
              <w:rPr>
                <w:rStyle w:val="Emphasis"/>
                <w:sz w:val="20"/>
                <w:szCs w:val="20"/>
              </w:rPr>
              <w:t>SLC (</w:t>
            </w:r>
            <w:r w:rsidRPr="0067483A">
              <w:rPr>
                <w:rStyle w:val="Emphasis"/>
                <w:sz w:val="20"/>
                <w:szCs w:val="20"/>
              </w:rPr>
              <w:t xml:space="preserve">minerva english </w:t>
            </w:r>
            <w:proofErr w:type="gramStart"/>
            <w:r w:rsidRPr="0067483A">
              <w:rPr>
                <w:rStyle w:val="Emphasis"/>
                <w:sz w:val="20"/>
                <w:szCs w:val="20"/>
              </w:rPr>
              <w:t>school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proofErr w:type="gramEnd"/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bhaktapur</w:t>
            </w:r>
            <w:r w:rsidR="00B5634A" w:rsidRPr="0067483A">
              <w:rPr>
                <w:rStyle w:val="Emphasis"/>
                <w:sz w:val="20"/>
                <w:szCs w:val="20"/>
              </w:rPr>
              <w:t xml:space="preserve"> </w:t>
            </w:r>
            <w:r w:rsidRPr="0067483A">
              <w:rPr>
                <w:rStyle w:val="Emphasis"/>
                <w:sz w:val="20"/>
                <w:szCs w:val="20"/>
              </w:rPr>
              <w:t>,</w:t>
            </w:r>
            <w:r w:rsidRPr="0067483A">
              <w:rPr>
                <w:rStyle w:val="Emphasis"/>
                <w:sz w:val="20"/>
                <w:szCs w:val="20"/>
              </w:rPr>
              <w:t xml:space="preserve"> Nepal)</w:t>
            </w:r>
          </w:p>
          <w:p w14:paraId="3DF2E963" w14:textId="7C8F461F" w:rsidR="00602D42" w:rsidRPr="0067483A" w:rsidRDefault="00602D42" w:rsidP="00602D42">
            <w:pPr>
              <w:pStyle w:val="Heading3"/>
              <w:rPr>
                <w:sz w:val="20"/>
                <w:szCs w:val="22"/>
              </w:rPr>
            </w:pPr>
            <w:r w:rsidRPr="0067483A">
              <w:rPr>
                <w:sz w:val="20"/>
                <w:szCs w:val="22"/>
              </w:rPr>
              <w:t>2011</w:t>
            </w:r>
            <w:r w:rsidRPr="0067483A">
              <w:rPr>
                <w:sz w:val="20"/>
                <w:szCs w:val="22"/>
              </w:rPr>
              <w:t>2</w:t>
            </w:r>
            <w:r w:rsidRPr="0067483A">
              <w:rPr>
                <w:sz w:val="20"/>
                <w:szCs w:val="22"/>
              </w:rPr>
              <w:t>– 201</w:t>
            </w:r>
            <w:r w:rsidRPr="0067483A">
              <w:rPr>
                <w:sz w:val="20"/>
                <w:szCs w:val="22"/>
              </w:rPr>
              <w:t>3</w:t>
            </w:r>
          </w:p>
          <w:p w14:paraId="2AF04C7D" w14:textId="6CD9AA25" w:rsidR="00602D42" w:rsidRPr="0067483A" w:rsidRDefault="00602D42" w:rsidP="00602D42">
            <w:pPr>
              <w:rPr>
                <w:szCs w:val="22"/>
              </w:rPr>
            </w:pPr>
            <w:r w:rsidRPr="0067483A">
              <w:rPr>
                <w:szCs w:val="22"/>
              </w:rPr>
              <w:t>Percentage- 8</w:t>
            </w:r>
            <w:r w:rsidRPr="0067483A">
              <w:rPr>
                <w:szCs w:val="22"/>
              </w:rPr>
              <w:t>9.625</w:t>
            </w:r>
          </w:p>
          <w:p w14:paraId="0B84354E" w14:textId="14400865" w:rsidR="006D409C" w:rsidRDefault="006D409C" w:rsidP="00776643"/>
        </w:tc>
      </w:tr>
      <w:tr w:rsidR="006D409C" w14:paraId="15D321CA" w14:textId="77777777" w:rsidTr="00F56513">
        <w:trPr>
          <w:trHeight w:val="1080"/>
        </w:trPr>
        <w:tc>
          <w:tcPr>
            <w:tcW w:w="4421" w:type="dxa"/>
            <w:vMerge w:val="restart"/>
            <w:tcMar>
              <w:left w:w="360" w:type="dxa"/>
            </w:tcMar>
            <w:vAlign w:val="bottom"/>
          </w:tcPr>
          <w:p w14:paraId="4426E009" w14:textId="136A9E7A" w:rsidR="006D409C" w:rsidRPr="00E83C39" w:rsidRDefault="00E83C39" w:rsidP="005D47DE">
            <w:pPr>
              <w:pStyle w:val="Title"/>
              <w:rPr>
                <w:sz w:val="70"/>
                <w:szCs w:val="50"/>
              </w:rPr>
            </w:pPr>
            <w:r w:rsidRPr="00E83C39">
              <w:rPr>
                <w:sz w:val="70"/>
                <w:szCs w:val="50"/>
              </w:rPr>
              <w:t>Roshan shilpakar</w:t>
            </w:r>
          </w:p>
          <w:p w14:paraId="783372E6" w14:textId="77777777" w:rsidR="00EC159A" w:rsidRPr="00EC159A" w:rsidRDefault="00EC159A" w:rsidP="005D47DE">
            <w:pPr>
              <w:pStyle w:val="Subtitle"/>
            </w:pPr>
            <w:r w:rsidRPr="00EC159A">
              <w:t xml:space="preserve">WEB DESIGNER </w:t>
            </w:r>
          </w:p>
          <w:p w14:paraId="6EF45491" w14:textId="77777777" w:rsidR="00EC159A" w:rsidRPr="00EC159A" w:rsidRDefault="00EC159A" w:rsidP="005D47DE">
            <w:pPr>
              <w:pStyle w:val="Subtitle"/>
            </w:pPr>
            <w:r w:rsidRPr="00EC159A">
              <w:t>AND</w:t>
            </w:r>
          </w:p>
          <w:p w14:paraId="226D87A6" w14:textId="68CBD697" w:rsidR="006D409C" w:rsidRPr="00EC159A" w:rsidRDefault="00EC159A" w:rsidP="005D47DE">
            <w:pPr>
              <w:pStyle w:val="Subtitle"/>
            </w:pPr>
            <w:r w:rsidRPr="00EC159A">
              <w:t xml:space="preserve"> DEVELOPER</w:t>
            </w:r>
          </w:p>
          <w:p w14:paraId="5EF99EA1" w14:textId="48F864FC" w:rsidR="006D409C" w:rsidRPr="005D47DE" w:rsidRDefault="00E83C39" w:rsidP="005D47DE">
            <w:pPr>
              <w:pStyle w:val="Heading2"/>
            </w:pPr>
            <w:r>
              <w:t>objective</w:t>
            </w:r>
          </w:p>
          <w:p w14:paraId="1B1F2275" w14:textId="77777777" w:rsidR="00E83C39" w:rsidRPr="00B05798" w:rsidRDefault="00E83C39" w:rsidP="00E83C39">
            <w:pPr>
              <w:rPr>
                <w:sz w:val="24"/>
              </w:rPr>
            </w:pPr>
            <w:r w:rsidRPr="00B05798">
              <w:rPr>
                <w:sz w:val="24"/>
              </w:rPr>
              <w:t>By determination and positivity to accomplish, I assure to serve for the benefit of the company and educate myself with more qualities where my skills find ample opportunities for enrichment of my knowledge and growth.</w:t>
            </w:r>
          </w:p>
          <w:p w14:paraId="29477097" w14:textId="3FEA5080" w:rsidR="006D409C" w:rsidRDefault="006D409C" w:rsidP="00A75FCE">
            <w:pPr>
              <w:pStyle w:val="ProfileText"/>
            </w:pPr>
          </w:p>
          <w:p w14:paraId="34B70C20" w14:textId="77777777" w:rsidR="006D409C" w:rsidRDefault="006D409C" w:rsidP="005D47DE"/>
          <w:sdt>
            <w:sdtPr>
              <w:id w:val="-1954003311"/>
              <w:placeholder>
                <w:docPart w:val="6F1D4A4E363A40B5A5505C26B75132D4"/>
              </w:placeholder>
              <w:temporary/>
              <w:showingPlcHdr/>
              <w15:appearance w15:val="hidden"/>
            </w:sdtPr>
            <w:sdtEndPr/>
            <w:sdtContent>
              <w:p w14:paraId="6D58F519" w14:textId="1E92B355" w:rsidR="006D409C" w:rsidRDefault="006D409C" w:rsidP="005D47DE">
                <w:pPr>
                  <w:pStyle w:val="Heading2"/>
                </w:pPr>
                <w:r w:rsidRPr="005D47DE">
                  <w:rPr>
                    <w:rStyle w:val="Heading2Char"/>
                  </w:rPr>
                  <w:t>CONTACT</w:t>
                </w:r>
              </w:p>
            </w:sdtContent>
          </w:sdt>
          <w:sdt>
            <w:sdtPr>
              <w:id w:val="1111563247"/>
              <w:placeholder>
                <w:docPart w:val="FA0498E5746D4C1A82E8B04B53BB117F"/>
              </w:placeholder>
              <w:temporary/>
              <w:showingPlcHdr/>
              <w15:appearance w15:val="hidden"/>
            </w:sdtPr>
            <w:sdtEndPr/>
            <w:sdtContent>
              <w:p w14:paraId="08BFB93F" w14:textId="2ED69FBB" w:rsidR="006D409C" w:rsidRDefault="006D409C" w:rsidP="00A75FCE">
                <w:pPr>
                  <w:pStyle w:val="ContactDetails"/>
                </w:pPr>
                <w:r w:rsidRPr="004D3011">
                  <w:t>PHONE:</w:t>
                </w:r>
              </w:p>
            </w:sdtContent>
          </w:sdt>
          <w:p w14:paraId="3E324E6C" w14:textId="13175A3A" w:rsidR="006D409C" w:rsidRDefault="00E83C39" w:rsidP="00A75FCE">
            <w:pPr>
              <w:pStyle w:val="ContactDetails"/>
            </w:pPr>
            <w:r>
              <w:t>+91 9787940793</w:t>
            </w:r>
          </w:p>
          <w:p w14:paraId="2AF76957" w14:textId="77777777" w:rsidR="006D409C" w:rsidRPr="004D3011" w:rsidRDefault="006D409C" w:rsidP="00A75FCE">
            <w:pPr>
              <w:pStyle w:val="ContactDetails"/>
            </w:pPr>
          </w:p>
          <w:p w14:paraId="7090FBDB" w14:textId="7C8220AB" w:rsidR="006D409C" w:rsidRDefault="00E83C39" w:rsidP="00A75FCE">
            <w:pPr>
              <w:pStyle w:val="ContactDetails"/>
            </w:pPr>
            <w:r>
              <w:t>PORTFOLIO:</w:t>
            </w:r>
          </w:p>
          <w:p w14:paraId="051AE4D1" w14:textId="68BC6AB3" w:rsidR="006D409C" w:rsidRDefault="00E83C39" w:rsidP="00A75FCE">
            <w:pPr>
              <w:pStyle w:val="ContactDetails"/>
            </w:pPr>
            <w:r w:rsidRPr="00E83C39">
              <w:t>https://bit.ly/2PtiQDx</w:t>
            </w:r>
          </w:p>
          <w:p w14:paraId="73C8DAE6" w14:textId="77777777" w:rsidR="006D409C" w:rsidRDefault="006D409C" w:rsidP="005D47DE"/>
          <w:sdt>
            <w:sdtPr>
              <w:id w:val="-240260293"/>
              <w:placeholder>
                <w:docPart w:val="763CDC95518B4F3DBDB479126D847586"/>
              </w:placeholder>
              <w:temporary/>
              <w:showingPlcHdr/>
              <w15:appearance w15:val="hidden"/>
            </w:sdtPr>
            <w:sdtEndPr/>
            <w:sdtContent>
              <w:p w14:paraId="7B829380" w14:textId="413B731B" w:rsidR="006D409C" w:rsidRDefault="006D409C" w:rsidP="00A75FCE">
                <w:pPr>
                  <w:pStyle w:val="ContactDetails"/>
                </w:pPr>
                <w:r w:rsidRPr="004D3011">
                  <w:t>EMAIL:</w:t>
                </w:r>
              </w:p>
            </w:sdtContent>
          </w:sdt>
          <w:p w14:paraId="5B618FB5" w14:textId="48BFFE24" w:rsidR="006D409C" w:rsidRDefault="00602D42" w:rsidP="005D47DE">
            <w:r>
              <w:t>r</w:t>
            </w:r>
            <w:r w:rsidR="00E83C39">
              <w:t>oshan.shilpakar.2@gmail.com</w:t>
            </w:r>
          </w:p>
        </w:tc>
        <w:tc>
          <w:tcPr>
            <w:tcW w:w="504" w:type="dxa"/>
            <w:shd w:val="clear" w:color="auto" w:fill="31521B" w:themeFill="accent2" w:themeFillShade="80"/>
          </w:tcPr>
          <w:p w14:paraId="48D2F67C" w14:textId="77777777" w:rsidR="006D409C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p w14:paraId="6046C3D1" w14:textId="2A8795B4" w:rsidR="006D409C" w:rsidRDefault="00602D42" w:rsidP="00776643">
            <w:pPr>
              <w:pStyle w:val="Heading1"/>
              <w:rPr>
                <w:b/>
              </w:rPr>
            </w:pPr>
            <w:r>
              <w:t>area of interest</w:t>
            </w:r>
          </w:p>
        </w:tc>
      </w:tr>
      <w:tr w:rsidR="006D409C" w14:paraId="213AB511" w14:textId="77777777" w:rsidTr="00D166F6">
        <w:trPr>
          <w:trHeight w:val="2124"/>
        </w:trPr>
        <w:tc>
          <w:tcPr>
            <w:tcW w:w="4421" w:type="dxa"/>
            <w:vMerge/>
            <w:vAlign w:val="bottom"/>
          </w:tcPr>
          <w:p w14:paraId="5FC3F555" w14:textId="77777777"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Mar>
              <w:left w:w="0" w:type="dxa"/>
              <w:right w:w="0" w:type="dxa"/>
            </w:tcMar>
          </w:tcPr>
          <w:p w14:paraId="7BA7AB7F" w14:textId="58690051" w:rsidR="006D409C" w:rsidRDefault="00F56513" w:rsidP="00776643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68B7726" wp14:editId="6F66D3E7">
                      <wp:extent cx="227812" cy="311173"/>
                      <wp:effectExtent l="0" t="3810" r="0" b="0"/>
                      <wp:docPr id="6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C5FFFEF" w14:textId="77777777"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68B7726" id="_x0000_s1027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LpfjQ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L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C5FFFEF" w14:textId="77777777"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</w:tcPr>
          <w:p w14:paraId="40CB38CB" w14:textId="63BC5EA8" w:rsidR="006D409C" w:rsidRPr="0067483A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30"/>
              </w:rPr>
            </w:pPr>
            <w:r w:rsidRPr="0067483A">
              <w:rPr>
                <w:sz w:val="28"/>
                <w:szCs w:val="30"/>
              </w:rPr>
              <w:t xml:space="preserve">Web designing </w:t>
            </w:r>
            <w:proofErr w:type="gramStart"/>
            <w:r w:rsidR="00B5634A" w:rsidRPr="0067483A">
              <w:rPr>
                <w:sz w:val="28"/>
                <w:szCs w:val="30"/>
              </w:rPr>
              <w:t>( Front</w:t>
            </w:r>
            <w:proofErr w:type="gramEnd"/>
            <w:r w:rsidR="00B5634A" w:rsidRPr="0067483A">
              <w:rPr>
                <w:sz w:val="28"/>
                <w:szCs w:val="30"/>
              </w:rPr>
              <w:t xml:space="preserve"> </w:t>
            </w:r>
            <w:r w:rsidRPr="0067483A">
              <w:rPr>
                <w:sz w:val="28"/>
                <w:szCs w:val="30"/>
              </w:rPr>
              <w:t>-</w:t>
            </w:r>
            <w:r w:rsidR="00B5634A" w:rsidRPr="0067483A">
              <w:rPr>
                <w:sz w:val="28"/>
                <w:szCs w:val="30"/>
              </w:rPr>
              <w:t xml:space="preserve"> </w:t>
            </w:r>
            <w:r w:rsidRPr="0067483A">
              <w:rPr>
                <w:sz w:val="28"/>
                <w:szCs w:val="30"/>
              </w:rPr>
              <w:t>end developer)</w:t>
            </w:r>
          </w:p>
          <w:p w14:paraId="1E404998" w14:textId="6A0F0A26" w:rsidR="00602D42" w:rsidRPr="0067483A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30"/>
              </w:rPr>
            </w:pPr>
            <w:r w:rsidRPr="0067483A">
              <w:rPr>
                <w:sz w:val="28"/>
                <w:szCs w:val="30"/>
              </w:rPr>
              <w:t>Ethical Hacking</w:t>
            </w:r>
          </w:p>
          <w:p w14:paraId="5E0547DE" w14:textId="59CB0D43" w:rsidR="00602D42" w:rsidRPr="0067483A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8"/>
                <w:szCs w:val="30"/>
              </w:rPr>
            </w:pPr>
            <w:r w:rsidRPr="0067483A">
              <w:rPr>
                <w:sz w:val="28"/>
                <w:szCs w:val="30"/>
              </w:rPr>
              <w:t>Robotics</w:t>
            </w:r>
          </w:p>
          <w:p w14:paraId="7A7270E9" w14:textId="75994439" w:rsidR="00602D42" w:rsidRPr="00D166F6" w:rsidRDefault="00602D42" w:rsidP="00602D42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6"/>
              </w:rPr>
            </w:pPr>
            <w:r w:rsidRPr="0067483A">
              <w:rPr>
                <w:sz w:val="28"/>
                <w:szCs w:val="30"/>
              </w:rPr>
              <w:t>Data Science</w:t>
            </w:r>
          </w:p>
          <w:p w14:paraId="13DB25BD" w14:textId="61EDD824" w:rsidR="00D166F6" w:rsidRPr="0067483A" w:rsidRDefault="00D166F6" w:rsidP="00602D42">
            <w:pPr>
              <w:pStyle w:val="ListParagraph"/>
              <w:numPr>
                <w:ilvl w:val="0"/>
                <w:numId w:val="2"/>
              </w:numPr>
              <w:rPr>
                <w:sz w:val="24"/>
                <w:szCs w:val="26"/>
              </w:rPr>
            </w:pPr>
            <w:r>
              <w:rPr>
                <w:sz w:val="28"/>
                <w:szCs w:val="30"/>
              </w:rPr>
              <w:t>App Development</w:t>
            </w:r>
          </w:p>
          <w:p w14:paraId="50F1BEF1" w14:textId="77777777" w:rsidR="00602D42" w:rsidRDefault="00602D42" w:rsidP="00602D42">
            <w:pPr>
              <w:tabs>
                <w:tab w:val="left" w:pos="1509"/>
              </w:tabs>
            </w:pPr>
            <w:r>
              <w:tab/>
            </w:r>
          </w:p>
          <w:p w14:paraId="0BE85CE1" w14:textId="77777777" w:rsidR="00B5634A" w:rsidRPr="00B5634A" w:rsidRDefault="00B5634A" w:rsidP="00B5634A"/>
          <w:p w14:paraId="69D99783" w14:textId="77777777" w:rsidR="00B5634A" w:rsidRPr="00B5634A" w:rsidRDefault="00B5634A" w:rsidP="00B5634A"/>
          <w:p w14:paraId="2EBCEF72" w14:textId="24EFCC4D" w:rsidR="00B5634A" w:rsidRPr="00B5634A" w:rsidRDefault="00B5634A" w:rsidP="00B5634A"/>
        </w:tc>
      </w:tr>
      <w:tr w:rsidR="006D409C" w14:paraId="5780FBD2" w14:textId="77777777" w:rsidTr="00F56513">
        <w:trPr>
          <w:trHeight w:val="1080"/>
        </w:trPr>
        <w:tc>
          <w:tcPr>
            <w:tcW w:w="4421" w:type="dxa"/>
            <w:vMerge/>
            <w:vAlign w:val="bottom"/>
          </w:tcPr>
          <w:p w14:paraId="6441200B" w14:textId="77777777"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shd w:val="clear" w:color="auto" w:fill="31521B" w:themeFill="accent2" w:themeFillShade="80"/>
          </w:tcPr>
          <w:p w14:paraId="31774227" w14:textId="77777777" w:rsidR="006D409C" w:rsidRDefault="006D409C" w:rsidP="00776643">
            <w:pPr>
              <w:tabs>
                <w:tab w:val="left" w:pos="990"/>
              </w:tabs>
            </w:pPr>
          </w:p>
        </w:tc>
        <w:tc>
          <w:tcPr>
            <w:tcW w:w="6619" w:type="dxa"/>
            <w:shd w:val="clear" w:color="auto" w:fill="31521B" w:themeFill="accent2" w:themeFillShade="80"/>
            <w:vAlign w:val="center"/>
          </w:tcPr>
          <w:sdt>
            <w:sdtPr>
              <w:id w:val="1669594239"/>
              <w:placeholder>
                <w:docPart w:val="4A5D630EB3794DEEBC83206A406E7337"/>
              </w:placeholder>
              <w:temporary/>
              <w:showingPlcHdr/>
              <w15:appearance w15:val="hidden"/>
            </w:sdtPr>
            <w:sdtEndPr/>
            <w:sdtContent>
              <w:p w14:paraId="4731AB2F" w14:textId="6EEB2E45" w:rsidR="006D409C" w:rsidRDefault="006D409C" w:rsidP="00776643">
                <w:pPr>
                  <w:pStyle w:val="Heading1"/>
                  <w:rPr>
                    <w:b/>
                  </w:rPr>
                </w:pPr>
                <w:r w:rsidRPr="00776643">
                  <w:rPr>
                    <w:rStyle w:val="Heading2Char"/>
                    <w:b w:val="0"/>
                    <w:bCs w:val="0"/>
                    <w:caps/>
                    <w:sz w:val="48"/>
                    <w:szCs w:val="32"/>
                  </w:rPr>
                  <w:t>SKILLS</w:t>
                </w:r>
              </w:p>
            </w:sdtContent>
          </w:sdt>
        </w:tc>
      </w:tr>
      <w:tr w:rsidR="006D409C" w14:paraId="0FA0CAE3" w14:textId="77777777" w:rsidTr="00F56513">
        <w:trPr>
          <w:trHeight w:val="2160"/>
        </w:trPr>
        <w:tc>
          <w:tcPr>
            <w:tcW w:w="4421" w:type="dxa"/>
            <w:vMerge/>
            <w:tcBorders>
              <w:bottom w:val="nil"/>
            </w:tcBorders>
            <w:vAlign w:val="bottom"/>
          </w:tcPr>
          <w:p w14:paraId="0A4987A7" w14:textId="77777777" w:rsidR="006D409C" w:rsidRDefault="006D409C" w:rsidP="00776643">
            <w:pPr>
              <w:ind w:right="0"/>
              <w:rPr>
                <w:noProof/>
              </w:rPr>
            </w:pPr>
          </w:p>
        </w:tc>
        <w:tc>
          <w:tcPr>
            <w:tcW w:w="504" w:type="dxa"/>
            <w:tcBorders>
              <w:bottom w:val="nil"/>
            </w:tcBorders>
            <w:tcMar>
              <w:left w:w="0" w:type="dxa"/>
              <w:right w:w="0" w:type="dxa"/>
            </w:tcMar>
          </w:tcPr>
          <w:p w14:paraId="41E5B569" w14:textId="29C69438" w:rsidR="006D409C" w:rsidRDefault="00F56513" w:rsidP="00776643">
            <w:pPr>
              <w:tabs>
                <w:tab w:val="left" w:pos="990"/>
              </w:tabs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6DC42B9" wp14:editId="5AF88C25">
                      <wp:extent cx="227812" cy="311173"/>
                      <wp:effectExtent l="0" t="3810" r="0" b="0"/>
                      <wp:docPr id="5" name="Right Triangl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227812" cy="311173"/>
                              </a:xfrm>
                              <a:custGeom>
                                <a:avLst/>
                                <a:gdLst>
                                  <a:gd name="connsiteX0" fmla="*/ 0 w 342900"/>
                                  <a:gd name="connsiteY0" fmla="*/ 342900 h 342900"/>
                                  <a:gd name="connsiteX1" fmla="*/ 0 w 342900"/>
                                  <a:gd name="connsiteY1" fmla="*/ 0 h 342900"/>
                                  <a:gd name="connsiteX2" fmla="*/ 342900 w 342900"/>
                                  <a:gd name="connsiteY2" fmla="*/ 342900 h 342900"/>
                                  <a:gd name="connsiteX3" fmla="*/ 0 w 342900"/>
                                  <a:gd name="connsiteY3" fmla="*/ 342900 h 342900"/>
                                  <a:gd name="connsiteX0" fmla="*/ 0 w 346648"/>
                                  <a:gd name="connsiteY0" fmla="*/ 342900 h 342900"/>
                                  <a:gd name="connsiteX1" fmla="*/ 0 w 346648"/>
                                  <a:gd name="connsiteY1" fmla="*/ 0 h 342900"/>
                                  <a:gd name="connsiteX2" fmla="*/ 346648 w 346648"/>
                                  <a:gd name="connsiteY2" fmla="*/ 108679 h 342900"/>
                                  <a:gd name="connsiteX3" fmla="*/ 0 w 346648"/>
                                  <a:gd name="connsiteY3" fmla="*/ 342900 h 342900"/>
                                  <a:gd name="connsiteX0" fmla="*/ 1207 w 347855"/>
                                  <a:gd name="connsiteY0" fmla="*/ 234221 h 234221"/>
                                  <a:gd name="connsiteX1" fmla="*/ 0 w 347855"/>
                                  <a:gd name="connsiteY1" fmla="*/ 2598 h 234221"/>
                                  <a:gd name="connsiteX2" fmla="*/ 347855 w 347855"/>
                                  <a:gd name="connsiteY2" fmla="*/ 0 h 234221"/>
                                  <a:gd name="connsiteX3" fmla="*/ 1207 w 347855"/>
                                  <a:gd name="connsiteY3" fmla="*/ 234221 h 234221"/>
                                  <a:gd name="connsiteX0" fmla="*/ 1207 w 346895"/>
                                  <a:gd name="connsiteY0" fmla="*/ 231995 h 231995"/>
                                  <a:gd name="connsiteX1" fmla="*/ 0 w 346895"/>
                                  <a:gd name="connsiteY1" fmla="*/ 372 h 231995"/>
                                  <a:gd name="connsiteX2" fmla="*/ 346895 w 346895"/>
                                  <a:gd name="connsiteY2" fmla="*/ 0 h 231995"/>
                                  <a:gd name="connsiteX3" fmla="*/ 1207 w 346895"/>
                                  <a:gd name="connsiteY3" fmla="*/ 231995 h 231995"/>
                                  <a:gd name="connsiteX0" fmla="*/ 2426 w 346895"/>
                                  <a:gd name="connsiteY0" fmla="*/ 347348 h 347348"/>
                                  <a:gd name="connsiteX1" fmla="*/ 0 w 346895"/>
                                  <a:gd name="connsiteY1" fmla="*/ 372 h 347348"/>
                                  <a:gd name="connsiteX2" fmla="*/ 346895 w 346895"/>
                                  <a:gd name="connsiteY2" fmla="*/ 0 h 347348"/>
                                  <a:gd name="connsiteX3" fmla="*/ 2426 w 346895"/>
                                  <a:gd name="connsiteY3" fmla="*/ 347348 h 347348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</a:cxnLst>
                                <a:rect l="l" t="t" r="r" b="b"/>
                                <a:pathLst>
                                  <a:path w="346895" h="347348">
                                    <a:moveTo>
                                      <a:pt x="2426" y="347348"/>
                                    </a:moveTo>
                                    <a:cubicBezTo>
                                      <a:pt x="2024" y="270140"/>
                                      <a:pt x="402" y="77580"/>
                                      <a:pt x="0" y="372"/>
                                    </a:cubicBezTo>
                                    <a:lnTo>
                                      <a:pt x="346895" y="0"/>
                                    </a:lnTo>
                                    <a:lnTo>
                                      <a:pt x="2426" y="34734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EB7AD26" w14:textId="77777777" w:rsidR="00F56513" w:rsidRPr="00AF4EA4" w:rsidRDefault="00F56513" w:rsidP="00F56513">
                                  <w:pPr>
                                    <w:jc w:val="center"/>
                                    <w:rPr>
                                      <w:color w:val="455F51" w:themeColor="text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6DC42B9" id="_x0000_s1028" style="width:17.95pt;height:24.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346895,347348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" adj="-11796480,,5400" path="m2426,347348c2024,270140,402,77580,,372l346895,,2426,347348xe" fillcolor="#729928 [2404]" stroked="f" strokeweight="1pt">
                      <v:stroke joinstyle="miter"/>
                      <v:formulas/>
                      <v:path arrowok="t" o:connecttype="custom" o:connectlocs="1593,311173;0,333;227812,0;1593,311173" o:connectangles="0,0,0,0" textboxrect="0,0,346895,347348"/>
                      <v:textbox>
                        <w:txbxContent>
                          <w:p w14:paraId="5EB7AD26" w14:textId="77777777" w:rsidR="00F56513" w:rsidRPr="00AF4EA4" w:rsidRDefault="00F56513" w:rsidP="00F56513">
                            <w:pPr>
                              <w:jc w:val="center"/>
                              <w:rPr>
                                <w:color w:val="455F51" w:themeColor="text2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619" w:type="dxa"/>
            <w:tcBorders>
              <w:bottom w:val="nil"/>
            </w:tcBorders>
            <w:vAlign w:val="bottom"/>
          </w:tcPr>
          <w:p w14:paraId="246D4946" w14:textId="61C93B2A" w:rsidR="006D409C" w:rsidRDefault="006D409C" w:rsidP="00776643">
            <w:pPr>
              <w:rPr>
                <w:b/>
              </w:rPr>
            </w:pPr>
            <w:r w:rsidRPr="00B90CEF">
              <w:rPr>
                <w:noProof/>
                <w:color w:val="000000" w:themeColor="text1"/>
              </w:rPr>
              <w:drawing>
                <wp:anchor distT="0" distB="0" distL="114300" distR="114300" simplePos="0" relativeHeight="251658240" behindDoc="0" locked="0" layoutInCell="1" allowOverlap="1" wp14:anchorId="0C255896" wp14:editId="4C0BA3D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302895</wp:posOffset>
                  </wp:positionV>
                  <wp:extent cx="3878580" cy="2857500"/>
                  <wp:effectExtent l="0" t="0" r="7620" b="0"/>
                  <wp:wrapSquare wrapText="bothSides"/>
                  <wp:docPr id="12" name="Chart 12" descr="skills chart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69432BE" w14:textId="27457ADC" w:rsidR="00153B84" w:rsidRDefault="00153B84" w:rsidP="005D47DE"/>
    <w:p w14:paraId="2F871753" w14:textId="6C9696FA" w:rsidR="00602D42" w:rsidRPr="00602D42" w:rsidRDefault="00602D42" w:rsidP="00300D27">
      <w:pPr>
        <w:pStyle w:val="Style1"/>
      </w:pPr>
    </w:p>
    <w:p w14:paraId="22A32E84" w14:textId="54DCAC6E" w:rsidR="00602D42" w:rsidRDefault="00602D42" w:rsidP="00300D27">
      <w:pPr>
        <w:pStyle w:val="ProfileText"/>
      </w:pPr>
    </w:p>
    <w:p w14:paraId="59856C71" w14:textId="6E9E0124" w:rsidR="00602D42" w:rsidRDefault="00602D42" w:rsidP="0067483A">
      <w:pPr>
        <w:tabs>
          <w:tab w:val="left" w:pos="6943"/>
        </w:tabs>
        <w:jc w:val="center"/>
      </w:pPr>
    </w:p>
    <w:p w14:paraId="3E9EB6F7" w14:textId="69DE095B" w:rsidR="00602D42" w:rsidRDefault="00602D42" w:rsidP="00602D42">
      <w:pPr>
        <w:tabs>
          <w:tab w:val="left" w:pos="6943"/>
        </w:tabs>
      </w:pPr>
    </w:p>
    <w:p w14:paraId="0619C9EB" w14:textId="2663F864" w:rsidR="00602D42" w:rsidRDefault="00602D42" w:rsidP="00602D42">
      <w:pPr>
        <w:tabs>
          <w:tab w:val="left" w:pos="6943"/>
        </w:tabs>
      </w:pPr>
    </w:p>
    <w:p w14:paraId="643CDAC2" w14:textId="0DA13ACB" w:rsidR="00602D42" w:rsidRDefault="00602D42" w:rsidP="00602D42">
      <w:pPr>
        <w:tabs>
          <w:tab w:val="left" w:pos="6943"/>
        </w:tabs>
      </w:pPr>
    </w:p>
    <w:p w14:paraId="7D5929F3" w14:textId="60AB55EC" w:rsidR="00602D42" w:rsidRDefault="00602D42" w:rsidP="00602D42">
      <w:pPr>
        <w:tabs>
          <w:tab w:val="left" w:pos="6943"/>
        </w:tabs>
      </w:pPr>
    </w:p>
    <w:p w14:paraId="280C284F" w14:textId="757335EA" w:rsidR="00602D42" w:rsidRDefault="00602D42" w:rsidP="00602D42">
      <w:pPr>
        <w:tabs>
          <w:tab w:val="left" w:pos="6943"/>
        </w:tabs>
      </w:pPr>
    </w:p>
    <w:p w14:paraId="5FE83C54" w14:textId="6B5F5920" w:rsidR="00602D42" w:rsidRDefault="00602D42" w:rsidP="00602D42">
      <w:pPr>
        <w:tabs>
          <w:tab w:val="left" w:pos="6943"/>
        </w:tabs>
      </w:pPr>
    </w:p>
    <w:p w14:paraId="43EB0F12" w14:textId="2BADF57D" w:rsidR="00602D42" w:rsidRDefault="00602D42" w:rsidP="00602D42">
      <w:pPr>
        <w:tabs>
          <w:tab w:val="left" w:pos="6943"/>
        </w:tabs>
      </w:pPr>
    </w:p>
    <w:p w14:paraId="4BAF8EFB" w14:textId="290D1378" w:rsidR="00602D42" w:rsidRDefault="00602D42" w:rsidP="00602D42">
      <w:pPr>
        <w:tabs>
          <w:tab w:val="left" w:pos="6943"/>
        </w:tabs>
      </w:pPr>
    </w:p>
    <w:p w14:paraId="75B0A5BA" w14:textId="14D2C72F" w:rsidR="00602D42" w:rsidRDefault="00602D42" w:rsidP="00602D42">
      <w:pPr>
        <w:tabs>
          <w:tab w:val="left" w:pos="6943"/>
        </w:tabs>
      </w:pPr>
    </w:p>
    <w:p w14:paraId="75301E3A" w14:textId="52049433" w:rsidR="00602D42" w:rsidRDefault="00602D42" w:rsidP="00602D42">
      <w:pPr>
        <w:tabs>
          <w:tab w:val="left" w:pos="6943"/>
        </w:tabs>
      </w:pPr>
    </w:p>
    <w:p w14:paraId="14B64F8F" w14:textId="3116CB0F" w:rsidR="00602D42" w:rsidRDefault="00602D42" w:rsidP="00602D42">
      <w:pPr>
        <w:tabs>
          <w:tab w:val="left" w:pos="6943"/>
        </w:tabs>
      </w:pPr>
    </w:p>
    <w:p w14:paraId="5278DB6F" w14:textId="01871B21" w:rsidR="00602D42" w:rsidRDefault="00602D42" w:rsidP="00602D42">
      <w:pPr>
        <w:tabs>
          <w:tab w:val="left" w:pos="6943"/>
        </w:tabs>
      </w:pPr>
    </w:p>
    <w:p w14:paraId="37286062" w14:textId="23066D91" w:rsidR="00602D42" w:rsidRDefault="00602D42" w:rsidP="00602D42">
      <w:pPr>
        <w:tabs>
          <w:tab w:val="left" w:pos="6943"/>
        </w:tabs>
      </w:pPr>
    </w:p>
    <w:p w14:paraId="48A60A13" w14:textId="24DD4FCC" w:rsidR="00602D42" w:rsidRDefault="00602D42" w:rsidP="00602D42">
      <w:pPr>
        <w:tabs>
          <w:tab w:val="left" w:pos="6943"/>
        </w:tabs>
      </w:pPr>
    </w:p>
    <w:p w14:paraId="594B173B" w14:textId="30C70F45" w:rsidR="00602D42" w:rsidRDefault="00602D42" w:rsidP="00602D42">
      <w:pPr>
        <w:tabs>
          <w:tab w:val="left" w:pos="6943"/>
        </w:tabs>
      </w:pPr>
    </w:p>
    <w:p w14:paraId="5FA1A5ED" w14:textId="57676976" w:rsidR="00602D42" w:rsidRDefault="00602D42" w:rsidP="00602D42">
      <w:pPr>
        <w:tabs>
          <w:tab w:val="left" w:pos="6943"/>
        </w:tabs>
      </w:pPr>
    </w:p>
    <w:p w14:paraId="3545B114" w14:textId="4DA7249B" w:rsidR="00602D42" w:rsidRDefault="00602D42" w:rsidP="00602D42">
      <w:pPr>
        <w:tabs>
          <w:tab w:val="left" w:pos="6943"/>
        </w:tabs>
      </w:pPr>
    </w:p>
    <w:p w14:paraId="20342E12" w14:textId="0CD82143" w:rsidR="00602D42" w:rsidRDefault="00602D42" w:rsidP="00602D42">
      <w:pPr>
        <w:tabs>
          <w:tab w:val="left" w:pos="6943"/>
        </w:tabs>
      </w:pPr>
    </w:p>
    <w:p w14:paraId="5A80CE12" w14:textId="1A6E745D" w:rsidR="00602D42" w:rsidRDefault="00602D42" w:rsidP="00602D42">
      <w:pPr>
        <w:tabs>
          <w:tab w:val="left" w:pos="6943"/>
        </w:tabs>
      </w:pPr>
    </w:p>
    <w:p w14:paraId="1A72D5E0" w14:textId="4283ADCB" w:rsidR="00602D42" w:rsidRDefault="00602D42" w:rsidP="00602D42">
      <w:pPr>
        <w:tabs>
          <w:tab w:val="left" w:pos="6943"/>
        </w:tabs>
      </w:pPr>
    </w:p>
    <w:p w14:paraId="50AF2028" w14:textId="69718F72" w:rsidR="00602D42" w:rsidRDefault="00602D42" w:rsidP="00602D42">
      <w:pPr>
        <w:tabs>
          <w:tab w:val="left" w:pos="6943"/>
        </w:tabs>
      </w:pPr>
    </w:p>
    <w:p w14:paraId="4498FE5A" w14:textId="3C6298CA" w:rsidR="00602D42" w:rsidRDefault="00602D42" w:rsidP="00602D42">
      <w:pPr>
        <w:tabs>
          <w:tab w:val="left" w:pos="6943"/>
        </w:tabs>
      </w:pPr>
    </w:p>
    <w:p w14:paraId="2D8C4BE9" w14:textId="7A48EAE7" w:rsidR="00602D42" w:rsidRDefault="00602D42" w:rsidP="00602D42">
      <w:pPr>
        <w:tabs>
          <w:tab w:val="left" w:pos="6943"/>
        </w:tabs>
      </w:pPr>
    </w:p>
    <w:p w14:paraId="5A68A823" w14:textId="7C07293E" w:rsidR="00602D42" w:rsidRDefault="00602D42" w:rsidP="00602D42">
      <w:pPr>
        <w:tabs>
          <w:tab w:val="left" w:pos="6943"/>
        </w:tabs>
      </w:pPr>
    </w:p>
    <w:p w14:paraId="39C62A42" w14:textId="024FEDD6" w:rsidR="00602D42" w:rsidRDefault="00602D42" w:rsidP="00602D42">
      <w:pPr>
        <w:tabs>
          <w:tab w:val="left" w:pos="6943"/>
        </w:tabs>
      </w:pPr>
    </w:p>
    <w:p w14:paraId="4F63E5A3" w14:textId="466D6F37" w:rsidR="00602D42" w:rsidRDefault="00602D42" w:rsidP="00602D42">
      <w:pPr>
        <w:tabs>
          <w:tab w:val="left" w:pos="6943"/>
        </w:tabs>
      </w:pPr>
    </w:p>
    <w:p w14:paraId="6F506905" w14:textId="7AD9CF10" w:rsidR="00602D42" w:rsidRDefault="00602D42" w:rsidP="00602D42">
      <w:pPr>
        <w:tabs>
          <w:tab w:val="left" w:pos="6943"/>
        </w:tabs>
      </w:pPr>
    </w:p>
    <w:p w14:paraId="10E98889" w14:textId="77777777" w:rsidR="00602D42" w:rsidRPr="00602D42" w:rsidRDefault="00602D42" w:rsidP="00602D42">
      <w:pPr>
        <w:tabs>
          <w:tab w:val="left" w:pos="6943"/>
        </w:tabs>
      </w:pPr>
    </w:p>
    <w:sectPr w:rsidR="00602D42" w:rsidRPr="00602D42" w:rsidSect="00F56513">
      <w:headerReference w:type="default" r:id="rId15"/>
      <w:pgSz w:w="12240" w:h="15840"/>
      <w:pgMar w:top="360" w:right="360" w:bottom="360" w:left="360" w:header="288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751362" w14:textId="77777777" w:rsidR="00600F1E" w:rsidRDefault="00600F1E" w:rsidP="00C51CF5">
      <w:r>
        <w:separator/>
      </w:r>
    </w:p>
  </w:endnote>
  <w:endnote w:type="continuationSeparator" w:id="0">
    <w:p w14:paraId="5714EE06" w14:textId="77777777" w:rsidR="00600F1E" w:rsidRDefault="00600F1E" w:rsidP="00C51C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7BA52B" w14:textId="77777777" w:rsidR="00600F1E" w:rsidRDefault="00600F1E" w:rsidP="00C51CF5">
      <w:r>
        <w:separator/>
      </w:r>
    </w:p>
  </w:footnote>
  <w:footnote w:type="continuationSeparator" w:id="0">
    <w:p w14:paraId="2F06251D" w14:textId="77777777" w:rsidR="00600F1E" w:rsidRDefault="00600F1E" w:rsidP="00C51C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184A70" w14:textId="77777777" w:rsidR="00C51CF5" w:rsidRDefault="00F56513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B3CC28C" wp14:editId="6541C593">
              <wp:simplePos x="0" y="0"/>
              <wp:positionH relativeFrom="margin">
                <wp:align>left</wp:align>
              </wp:positionH>
              <wp:positionV relativeFrom="margin">
                <wp:align>top</wp:align>
              </wp:positionV>
              <wp:extent cx="3005070" cy="9467090"/>
              <wp:effectExtent l="0" t="0" r="0" b="3175"/>
              <wp:wrapNone/>
              <wp:docPr id="4" name="Manual Input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005070" cy="9467090"/>
                      </a:xfrm>
                      <a:prstGeom prst="flowChartManualInput">
                        <a:avLst/>
                      </a:prstGeom>
                      <a:solidFill>
                        <a:schemeClr val="accent1">
                          <a:lumMod val="20000"/>
                          <a:lumOff val="80000"/>
                        </a:schemeClr>
                      </a:solidFill>
                      <a:ln>
                        <a:noFill/>
                      </a:ln>
                      <a:effectLst/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40500</wp14:pctWidth>
              </wp14:sizeRelH>
              <wp14:sizeRelV relativeFrom="page">
                <wp14:pctHeight>94100</wp14:pctHeight>
              </wp14:sizeRelV>
            </wp:anchor>
          </w:drawing>
        </mc:Choice>
        <mc:Fallback>
          <w:pict>
            <v:shapetype w14:anchorId="19FCD58D" id="_x0000_t118" coordsize="21600,21600" o:spt="118" path="m,4292l21600,r,21600l,21600xe">
              <v:stroke joinstyle="miter"/>
              <v:path gradientshapeok="t" o:connecttype="custom" o:connectlocs="10800,2146;0,10800;10800,21600;21600,10800" textboxrect="0,4291,21600,21600"/>
            </v:shapetype>
            <v:shape id="Manual Input 4" o:spid="_x0000_s1026" type="#_x0000_t118" style="position:absolute;margin-left:0;margin-top:0;width:236.6pt;height:745.45pt;z-index:-251657216;visibility:visible;mso-wrap-style:square;mso-width-percent:405;mso-height-percent:941;mso-wrap-distance-left:9pt;mso-wrap-distance-top:0;mso-wrap-distance-right:9pt;mso-wrap-distance-bottom:0;mso-position-horizontal:left;mso-position-horizontal-relative:margin;mso-position-vertical:top;mso-position-vertical-relative:margin;mso-width-percent:405;mso-height-percent:941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" fillcolor="#eaf4d7 [660]" stroked="f" strokeweight="1pt">
              <w10:wrap anchorx="margin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4AC02A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58E64491"/>
    <w:multiLevelType w:val="hybridMultilevel"/>
    <w:tmpl w:val="52D654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C39"/>
    <w:rsid w:val="000521EF"/>
    <w:rsid w:val="000A545F"/>
    <w:rsid w:val="000F3BEA"/>
    <w:rsid w:val="0010314C"/>
    <w:rsid w:val="00153B84"/>
    <w:rsid w:val="00196AAB"/>
    <w:rsid w:val="001A4D1A"/>
    <w:rsid w:val="001B0B3D"/>
    <w:rsid w:val="00300D27"/>
    <w:rsid w:val="003468BE"/>
    <w:rsid w:val="003B0DB8"/>
    <w:rsid w:val="00431999"/>
    <w:rsid w:val="00443E2D"/>
    <w:rsid w:val="00572086"/>
    <w:rsid w:val="00597871"/>
    <w:rsid w:val="005D47DE"/>
    <w:rsid w:val="005F364E"/>
    <w:rsid w:val="00600F1E"/>
    <w:rsid w:val="00602D42"/>
    <w:rsid w:val="0062123A"/>
    <w:rsid w:val="00635EF0"/>
    <w:rsid w:val="00646E75"/>
    <w:rsid w:val="00663587"/>
    <w:rsid w:val="0067483A"/>
    <w:rsid w:val="006D409C"/>
    <w:rsid w:val="00776643"/>
    <w:rsid w:val="00797579"/>
    <w:rsid w:val="007D0F5B"/>
    <w:rsid w:val="00882E29"/>
    <w:rsid w:val="008F290E"/>
    <w:rsid w:val="00942045"/>
    <w:rsid w:val="00964B9F"/>
    <w:rsid w:val="009F215D"/>
    <w:rsid w:val="00A73BCA"/>
    <w:rsid w:val="00A75FCE"/>
    <w:rsid w:val="00AC5509"/>
    <w:rsid w:val="00AF4EA4"/>
    <w:rsid w:val="00B0669D"/>
    <w:rsid w:val="00B5634A"/>
    <w:rsid w:val="00B90CEF"/>
    <w:rsid w:val="00B95D4D"/>
    <w:rsid w:val="00C51CF5"/>
    <w:rsid w:val="00C93D20"/>
    <w:rsid w:val="00CA407F"/>
    <w:rsid w:val="00D00A30"/>
    <w:rsid w:val="00D166F6"/>
    <w:rsid w:val="00D8438A"/>
    <w:rsid w:val="00DC71AE"/>
    <w:rsid w:val="00E55D74"/>
    <w:rsid w:val="00E774C3"/>
    <w:rsid w:val="00E83C39"/>
    <w:rsid w:val="00E8541C"/>
    <w:rsid w:val="00EC159A"/>
    <w:rsid w:val="00F56513"/>
    <w:rsid w:val="00FC5CD1"/>
    <w:rsid w:val="00FD2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C1BE8C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572086"/>
    <w:pPr>
      <w:ind w:right="360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5509"/>
    <w:pPr>
      <w:keepNext/>
      <w:keepLines/>
      <w:outlineLvl w:val="0"/>
    </w:pPr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43E2D"/>
    <w:pPr>
      <w:keepNext/>
      <w:keepLines/>
      <w:pBdr>
        <w:bottom w:val="single" w:sz="8" w:space="1" w:color="99CB38" w:themeColor="accent1"/>
      </w:pBdr>
      <w:spacing w:before="200" w:line="276" w:lineRule="auto"/>
      <w:outlineLvl w:val="1"/>
    </w:pPr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C51CF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4C661A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43E2D"/>
    <w:rPr>
      <w:rFonts w:asciiTheme="majorHAnsi" w:eastAsiaTheme="majorEastAsia" w:hAnsiTheme="majorHAnsi" w:cstheme="majorBidi"/>
      <w:b/>
      <w:bCs/>
      <w:caps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443E2D"/>
    <w:pPr>
      <w:spacing w:after="300"/>
      <w:contextualSpacing/>
      <w:jc w:val="center"/>
    </w:pPr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43E2D"/>
    <w:rPr>
      <w:rFonts w:asciiTheme="majorHAnsi" w:eastAsiaTheme="majorEastAsia" w:hAnsiTheme="majorHAnsi" w:cstheme="majorBidi"/>
      <w:caps/>
      <w:spacing w:val="5"/>
      <w:kern w:val="28"/>
      <w:sz w:val="72"/>
      <w:szCs w:val="52"/>
    </w:rPr>
  </w:style>
  <w:style w:type="character" w:styleId="Emphasis">
    <w:name w:val="Emphasis"/>
    <w:basedOn w:val="DefaultParagraphFont"/>
    <w:uiPriority w:val="11"/>
    <w:qFormat/>
    <w:rsid w:val="00B90CEF"/>
    <w:rPr>
      <w:i/>
      <w:iCs/>
    </w:rPr>
  </w:style>
  <w:style w:type="paragraph" w:styleId="ListParagraph">
    <w:name w:val="List Paragraph"/>
    <w:basedOn w:val="Normal"/>
    <w:uiPriority w:val="34"/>
    <w:semiHidden/>
    <w:qFormat/>
    <w:rsid w:val="003B0DB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53B84"/>
  </w:style>
  <w:style w:type="paragraph" w:styleId="Footer">
    <w:name w:val="footer"/>
    <w:basedOn w:val="Normal"/>
    <w:link w:val="FooterChar"/>
    <w:uiPriority w:val="99"/>
    <w:semiHidden/>
    <w:rsid w:val="00C51CF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72086"/>
    <w:rPr>
      <w:sz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2086"/>
    <w:rPr>
      <w:rFonts w:asciiTheme="majorHAnsi" w:eastAsiaTheme="majorEastAsia" w:hAnsiTheme="majorHAnsi" w:cstheme="majorBidi"/>
      <w:color w:val="4C661A" w:themeColor="accent1" w:themeShade="7F"/>
      <w:sz w:val="22"/>
    </w:rPr>
  </w:style>
  <w:style w:type="paragraph" w:styleId="Date">
    <w:name w:val="Date"/>
    <w:basedOn w:val="Normal"/>
    <w:next w:val="Normal"/>
    <w:link w:val="DateChar"/>
    <w:uiPriority w:val="99"/>
    <w:rsid w:val="00C51CF5"/>
    <w:rPr>
      <w:sz w:val="18"/>
      <w:szCs w:val="22"/>
    </w:rPr>
  </w:style>
  <w:style w:type="character" w:customStyle="1" w:styleId="DateChar">
    <w:name w:val="Date Char"/>
    <w:basedOn w:val="DefaultParagraphFont"/>
    <w:link w:val="Date"/>
    <w:uiPriority w:val="99"/>
    <w:rsid w:val="00C51CF5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AC5509"/>
    <w:rPr>
      <w:color w:val="31521B" w:themeColor="accent2" w:themeShade="80"/>
      <w:u w:val="single"/>
    </w:rPr>
  </w:style>
  <w:style w:type="character" w:styleId="PlaceholderText">
    <w:name w:val="Placeholder Text"/>
    <w:basedOn w:val="DefaultParagraphFont"/>
    <w:uiPriority w:val="99"/>
    <w:semiHidden/>
    <w:rsid w:val="00C51CF5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3E2D"/>
    <w:pPr>
      <w:spacing w:after="360"/>
      <w:jc w:val="center"/>
    </w:pPr>
    <w:rPr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443E2D"/>
    <w:rPr>
      <w:spacing w:val="19"/>
      <w:w w:val="86"/>
      <w:sz w:val="32"/>
      <w:szCs w:val="28"/>
      <w:fitText w:val="2160" w:id="1744560130"/>
    </w:rPr>
  </w:style>
  <w:style w:type="character" w:customStyle="1" w:styleId="Heading1Char">
    <w:name w:val="Heading 1 Char"/>
    <w:basedOn w:val="DefaultParagraphFont"/>
    <w:link w:val="Heading1"/>
    <w:uiPriority w:val="9"/>
    <w:rsid w:val="00AC5509"/>
    <w:rPr>
      <w:rFonts w:asciiTheme="majorHAnsi" w:eastAsiaTheme="majorEastAsia" w:hAnsiTheme="majorHAnsi" w:cstheme="majorBidi"/>
      <w:caps/>
      <w:color w:val="FFFFFF" w:themeColor="background1"/>
      <w:sz w:val="48"/>
      <w:szCs w:val="32"/>
    </w:rPr>
  </w:style>
  <w:style w:type="character" w:styleId="UnresolvedMention">
    <w:name w:val="Unresolved Mention"/>
    <w:basedOn w:val="DefaultParagraphFont"/>
    <w:uiPriority w:val="99"/>
    <w:semiHidden/>
    <w:rsid w:val="005D47DE"/>
    <w:rPr>
      <w:color w:val="808080"/>
      <w:shd w:val="clear" w:color="auto" w:fill="E6E6E6"/>
    </w:rPr>
  </w:style>
  <w:style w:type="paragraph" w:customStyle="1" w:styleId="ProfileText">
    <w:name w:val="Profile Text"/>
    <w:basedOn w:val="Normal"/>
    <w:qFormat/>
    <w:rsid w:val="00443E2D"/>
  </w:style>
  <w:style w:type="paragraph" w:customStyle="1" w:styleId="ContactDetails">
    <w:name w:val="Contact Details"/>
    <w:basedOn w:val="Normal"/>
    <w:qFormat/>
    <w:rsid w:val="00443E2D"/>
  </w:style>
  <w:style w:type="character" w:styleId="CommentReference">
    <w:name w:val="annotation reference"/>
    <w:basedOn w:val="DefaultParagraphFont"/>
    <w:uiPriority w:val="99"/>
    <w:semiHidden/>
    <w:unhideWhenUsed/>
    <w:rsid w:val="00300D2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0D2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0D2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0D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0D27"/>
    <w:rPr>
      <w:b/>
      <w:bCs/>
      <w:sz w:val="20"/>
      <w:szCs w:val="20"/>
    </w:rPr>
  </w:style>
  <w:style w:type="table" w:styleId="ListTable3-Accent4">
    <w:name w:val="List Table 3 Accent 4"/>
    <w:basedOn w:val="TableNormal"/>
    <w:uiPriority w:val="48"/>
    <w:rsid w:val="00300D27"/>
    <w:tblPr>
      <w:tblStyleRowBandSize w:val="1"/>
      <w:tblStyleColBandSize w:val="1"/>
      <w:tblBorders>
        <w:top w:val="single" w:sz="4" w:space="0" w:color="44C1A3" w:themeColor="accent4"/>
        <w:left w:val="single" w:sz="4" w:space="0" w:color="44C1A3" w:themeColor="accent4"/>
        <w:bottom w:val="single" w:sz="4" w:space="0" w:color="44C1A3" w:themeColor="accent4"/>
        <w:right w:val="single" w:sz="4" w:space="0" w:color="44C1A3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C1A3" w:themeFill="accent4"/>
      </w:tcPr>
    </w:tblStylePr>
    <w:tblStylePr w:type="lastRow">
      <w:rPr>
        <w:b/>
        <w:bCs/>
      </w:rPr>
      <w:tblPr/>
      <w:tcPr>
        <w:tcBorders>
          <w:top w:val="double" w:sz="4" w:space="0" w:color="44C1A3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C1A3" w:themeColor="accent4"/>
          <w:right w:val="single" w:sz="4" w:space="0" w:color="44C1A3" w:themeColor="accent4"/>
        </w:tcBorders>
      </w:tcPr>
    </w:tblStylePr>
    <w:tblStylePr w:type="band1Horz">
      <w:tblPr/>
      <w:tcPr>
        <w:tcBorders>
          <w:top w:val="single" w:sz="4" w:space="0" w:color="44C1A3" w:themeColor="accent4"/>
          <w:bottom w:val="single" w:sz="4" w:space="0" w:color="44C1A3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C1A3" w:themeColor="accent4"/>
          <w:left w:val="nil"/>
        </w:tcBorders>
      </w:tcPr>
    </w:tblStylePr>
    <w:tblStylePr w:type="swCell">
      <w:tblPr/>
      <w:tcPr>
        <w:tcBorders>
          <w:top w:val="double" w:sz="4" w:space="0" w:color="44C1A3" w:themeColor="accent4"/>
          <w:right w:val="nil"/>
        </w:tcBorders>
      </w:tcPr>
    </w:tblStylePr>
  </w:style>
  <w:style w:type="paragraph" w:customStyle="1" w:styleId="Style1">
    <w:name w:val="Style1"/>
    <w:basedOn w:val="Normal"/>
    <w:link w:val="Style1Char"/>
    <w:qFormat/>
    <w:rsid w:val="00300D27"/>
  </w:style>
  <w:style w:type="table" w:styleId="TableWeb3">
    <w:name w:val="Table Web 3"/>
    <w:basedOn w:val="TableNormal"/>
    <w:uiPriority w:val="99"/>
    <w:rsid w:val="00300D27"/>
    <w:pPr>
      <w:ind w:right="36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tyle1Char">
    <w:name w:val="Style1 Char"/>
    <w:basedOn w:val="DefaultParagraphFont"/>
    <w:link w:val="Style1"/>
    <w:rsid w:val="00300D27"/>
    <w:rPr>
      <w:sz w:val="22"/>
    </w:rPr>
  </w:style>
  <w:style w:type="table" w:styleId="GridTable6Colorful">
    <w:name w:val="Grid Table 6 Colorful"/>
    <w:basedOn w:val="TableNormal"/>
    <w:uiPriority w:val="51"/>
    <w:rsid w:val="00300D27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25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microsoft.com/office/2007/relationships/hdphoto" Target="media/hdphoto1.wdp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hart" Target="charts/chart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shan\AppData\Roaming\Microsoft\Templates\Green%20cube%20resume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6"/>
    </mc:Choice>
    <mc:Fallback>
      <c:style val="6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92508771089212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Column1</c:v>
                </c:pt>
              </c:strCache>
            </c:strRef>
          </c:tx>
          <c:spPr>
            <a:gradFill flip="none" rotWithShape="1">
              <a:gsLst>
                <a:gs pos="0">
                  <a:schemeClr val="accent4">
                    <a:tint val="77000"/>
                  </a:schemeClr>
                </a:gs>
                <a:gs pos="75000">
                  <a:schemeClr val="accent4">
                    <a:tint val="77000"/>
                    <a:lumMod val="60000"/>
                    <a:lumOff val="40000"/>
                  </a:schemeClr>
                </a:gs>
                <a:gs pos="51000">
                  <a:schemeClr val="accent4">
                    <a:tint val="77000"/>
                    <a:alpha val="75000"/>
                  </a:schemeClr>
                </a:gs>
                <a:gs pos="100000">
                  <a:schemeClr val="accent4">
                    <a:tint val="77000"/>
                    <a:lumMod val="20000"/>
                    <a:lumOff val="80000"/>
                    <a:alpha val="15000"/>
                  </a:schemeClr>
                </a:gs>
              </a:gsLst>
              <a:lin ang="10800000" scaled="1"/>
              <a:tileRect/>
            </a:gradFill>
            <a:ln>
              <a:noFill/>
            </a:ln>
            <a:effectLst/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ln>
                      <a:noFill/>
                    </a:ln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Sheet1!$A$2:$A$10</c:f>
              <c:strCache>
                <c:ptCount val="9"/>
                <c:pt idx="0">
                  <c:v>Java</c:v>
                </c:pt>
                <c:pt idx="1">
                  <c:v>C </c:v>
                </c:pt>
                <c:pt idx="2">
                  <c:v>C++</c:v>
                </c:pt>
                <c:pt idx="3">
                  <c:v>kotlin</c:v>
                </c:pt>
                <c:pt idx="4">
                  <c:v>MongoDB, MySQL,NoSQL</c:v>
                </c:pt>
                <c:pt idx="5">
                  <c:v>TS</c:v>
                </c:pt>
                <c:pt idx="6">
                  <c:v>Python</c:v>
                </c:pt>
                <c:pt idx="7">
                  <c:v>Algorithms &amp; DS</c:v>
                </c:pt>
                <c:pt idx="8">
                  <c:v>JS</c:v>
                </c:pt>
              </c:strCache>
            </c:strRef>
          </c:cat>
          <c:val>
            <c:numRef>
              <c:f>Sheet1!$B$2:$B$10</c:f>
              <c:numCache>
                <c:formatCode>General</c:formatCode>
                <c:ptCount val="9"/>
                <c:pt idx="0">
                  <c:v>0.6</c:v>
                </c:pt>
                <c:pt idx="1">
                  <c:v>0.65</c:v>
                </c:pt>
                <c:pt idx="2">
                  <c:v>0.65</c:v>
                </c:pt>
                <c:pt idx="3">
                  <c:v>0.7</c:v>
                </c:pt>
                <c:pt idx="4">
                  <c:v>0.75</c:v>
                </c:pt>
                <c:pt idx="5">
                  <c:v>0.75</c:v>
                </c:pt>
                <c:pt idx="6">
                  <c:v>0.8</c:v>
                </c:pt>
                <c:pt idx="7">
                  <c:v>0.85</c:v>
                </c:pt>
                <c:pt idx="8">
                  <c:v>0.9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92A-4063-83A0-58B2528B3A2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Column2</c:v>
                </c:pt>
              </c:strCache>
            </c:strRef>
          </c:tx>
          <c:spPr>
            <a:gradFill flip="none" rotWithShape="1">
              <a:gsLst>
                <a:gs pos="0">
                  <a:schemeClr val="accent4">
                    <a:shade val="76000"/>
                  </a:schemeClr>
                </a:gs>
                <a:gs pos="75000">
                  <a:schemeClr val="accent4">
                    <a:shade val="76000"/>
                    <a:lumMod val="60000"/>
                    <a:lumOff val="40000"/>
                  </a:schemeClr>
                </a:gs>
                <a:gs pos="51000">
                  <a:schemeClr val="accent4">
                    <a:shade val="76000"/>
                    <a:alpha val="75000"/>
                  </a:schemeClr>
                </a:gs>
                <a:gs pos="100000">
                  <a:schemeClr val="accent4">
                    <a:shade val="76000"/>
                    <a:lumMod val="20000"/>
                    <a:lumOff val="80000"/>
                    <a:alpha val="15000"/>
                  </a:schemeClr>
                </a:gs>
              </a:gsLst>
              <a:lin ang="10800000" scaled="1"/>
              <a:tileRect/>
            </a:gradFill>
            <a:ln>
              <a:noFill/>
            </a:ln>
            <a:effectLst/>
          </c:spPr>
          <c:invertIfNegative val="0"/>
          <c:cat>
            <c:strRef>
              <c:f>Sheet1!$A$2:$A$10</c:f>
              <c:strCache>
                <c:ptCount val="9"/>
                <c:pt idx="0">
                  <c:v>Java</c:v>
                </c:pt>
                <c:pt idx="1">
                  <c:v>C </c:v>
                </c:pt>
                <c:pt idx="2">
                  <c:v>C++</c:v>
                </c:pt>
                <c:pt idx="3">
                  <c:v>kotlin</c:v>
                </c:pt>
                <c:pt idx="4">
                  <c:v>MongoDB, MySQL,NoSQL</c:v>
                </c:pt>
                <c:pt idx="5">
                  <c:v>TS</c:v>
                </c:pt>
                <c:pt idx="6">
                  <c:v>Python</c:v>
                </c:pt>
                <c:pt idx="7">
                  <c:v>Algorithms &amp; DS</c:v>
                </c:pt>
                <c:pt idx="8">
                  <c:v>JS</c:v>
                </c:pt>
              </c:strCache>
            </c:strRef>
          </c:cat>
          <c:val>
            <c:numRef>
              <c:f>Sheet1!$C$2:$C$10</c:f>
              <c:numCache>
                <c:formatCode>General</c:formatCode>
                <c:ptCount val="9"/>
              </c:numCache>
            </c:numRef>
          </c:val>
          <c:extLst>
            <c:ext xmlns:c16="http://schemas.microsoft.com/office/drawing/2014/chart" uri="{C3380CC4-5D6E-409C-BE32-E72D297353CC}">
              <c16:uniqueId val="{00000000-42EF-4CCA-AA4C-FFA713DEBD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326"/>
        <c:overlap val="-58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>
                <a:lumMod val="15000"/>
                <a:lumOff val="85000"/>
              </a:schemeClr>
            </a:solidFill>
            <a:round/>
            <a:headEnd type="none" w="sm" len="sm"/>
            <a:tailEnd type="none" w="sm" len="sm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rgbClr val="00B050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0"/>
        <c:axPos val="b"/>
        <c:majorGridlines>
          <c:spPr>
            <a:ln w="9525" cap="flat" cmpd="sng" algn="ctr">
              <a:gradFill>
                <a:gsLst>
                  <a:gs pos="99000">
                    <a:schemeClr val="tx1">
                      <a:lumMod val="25000"/>
                      <a:lumOff val="75000"/>
                    </a:schemeClr>
                  </a:gs>
                  <a:gs pos="0">
                    <a:schemeClr val="tx1">
                      <a:lumMod val="15000"/>
                      <a:lumOff val="8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0.00%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Reversed" id="24">
  <a:schemeClr val="accent4"/>
</cs:colorStyle>
</file>

<file path=word/charts/style1.xml><?xml version="1.0" encoding="utf-8"?>
<cs:chartStyle xmlns:cs="http://schemas.microsoft.com/office/drawing/2012/chartStyle" xmlns:a="http://schemas.openxmlformats.org/drawingml/2006/main" id="22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9050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gradFill flip="none" rotWithShape="1">
        <a:gsLst>
          <a:gs pos="0">
            <a:schemeClr val="phClr"/>
          </a:gs>
          <a:gs pos="75000">
            <a:schemeClr val="phClr">
              <a:lumMod val="60000"/>
              <a:lumOff val="40000"/>
            </a:schemeClr>
          </a:gs>
          <a:gs pos="51000">
            <a:schemeClr val="phClr">
              <a:alpha val="75000"/>
            </a:schemeClr>
          </a:gs>
          <a:gs pos="100000">
            <a:schemeClr val="phClr">
              <a:lumMod val="20000"/>
              <a:lumOff val="80000"/>
              <a:alpha val="15000"/>
            </a:schemeClr>
          </a:gs>
        </a:gsLst>
        <a:lin ang="10800000" scaled="1"/>
        <a:tileRect/>
      </a:gra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gradFill flip="none" rotWithShape="1">
        <a:gsLst>
          <a:gs pos="0">
            <a:schemeClr val="phClr"/>
          </a:gs>
          <a:gs pos="75000">
            <a:schemeClr val="phClr">
              <a:lumMod val="60000"/>
              <a:lumOff val="40000"/>
            </a:schemeClr>
          </a:gs>
          <a:gs pos="51000">
            <a:schemeClr val="phClr">
              <a:alpha val="75000"/>
            </a:schemeClr>
          </a:gs>
          <a:gs pos="100000">
            <a:schemeClr val="phClr">
              <a:lumMod val="20000"/>
              <a:lumOff val="80000"/>
              <a:alpha val="15000"/>
            </a:schemeClr>
          </a:gs>
        </a:gsLst>
        <a:lin ang="10800000" scaled="1"/>
        <a:tileRect/>
      </a:gra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99000">
              <a:schemeClr val="tx1">
                <a:lumMod val="25000"/>
                <a:lumOff val="75000"/>
              </a:schemeClr>
            </a:gs>
            <a:gs pos="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tx1">
                <a:lumMod val="15000"/>
                <a:lumOff val="85000"/>
              </a:schemeClr>
            </a:gs>
            <a:gs pos="0">
              <a:schemeClr val="tx1">
                <a:lumMod val="5000"/>
                <a:lumOff val="9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89DFD7DAB34495F822A154B6FB291C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019459-9851-459D-942C-618A634E7C3F}"/>
      </w:docPartPr>
      <w:docPartBody>
        <w:p w:rsidR="00000000" w:rsidRDefault="00262143">
          <w:pPr>
            <w:pStyle w:val="189DFD7DAB34495F822A154B6FB291C3"/>
          </w:pPr>
          <w:r w:rsidRPr="00036450">
            <w:t>EDUCATION</w:t>
          </w:r>
        </w:p>
      </w:docPartBody>
    </w:docPart>
    <w:docPart>
      <w:docPartPr>
        <w:name w:val="6F1D4A4E363A40B5A5505C26B75132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2B84A0-1D32-4943-907B-83F6739ACDB6}"/>
      </w:docPartPr>
      <w:docPartBody>
        <w:p w:rsidR="00000000" w:rsidRDefault="00262143">
          <w:pPr>
            <w:pStyle w:val="6F1D4A4E363A40B5A5505C26B75132D4"/>
          </w:pPr>
          <w:r w:rsidRPr="005D47DE">
            <w:rPr>
              <w:rStyle w:val="Heading2Char"/>
            </w:rPr>
            <w:t>CONTACT</w:t>
          </w:r>
        </w:p>
      </w:docPartBody>
    </w:docPart>
    <w:docPart>
      <w:docPartPr>
        <w:name w:val="FA0498E5746D4C1A82E8B04B53BB117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BAC113-FC3E-4940-AB5F-9F0085B0F5C8}"/>
      </w:docPartPr>
      <w:docPartBody>
        <w:p w:rsidR="00000000" w:rsidRDefault="00262143">
          <w:pPr>
            <w:pStyle w:val="FA0498E5746D4C1A82E8B04B53BB117F"/>
          </w:pPr>
          <w:r w:rsidRPr="004D3011">
            <w:t>PHONE:</w:t>
          </w:r>
        </w:p>
      </w:docPartBody>
    </w:docPart>
    <w:docPart>
      <w:docPartPr>
        <w:name w:val="763CDC95518B4F3DBDB479126D8475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5E1498-E148-468E-BC12-A771BEFD803D}"/>
      </w:docPartPr>
      <w:docPartBody>
        <w:p w:rsidR="00000000" w:rsidRDefault="00262143">
          <w:pPr>
            <w:pStyle w:val="763CDC95518B4F3DBDB479126D847586"/>
          </w:pPr>
          <w:r w:rsidRPr="004D3011">
            <w:t>EMAIL:</w:t>
          </w:r>
        </w:p>
      </w:docPartBody>
    </w:docPart>
    <w:docPart>
      <w:docPartPr>
        <w:name w:val="4A5D630EB3794DEEBC83206A406E73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420F07-59D8-4F13-8A81-8FE7B63D796F}"/>
      </w:docPartPr>
      <w:docPartBody>
        <w:p w:rsidR="00000000" w:rsidRDefault="00262143">
          <w:pPr>
            <w:pStyle w:val="4A5D630EB3794DEEBC83206A406E7337"/>
          </w:pPr>
          <w:r w:rsidRPr="00776643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123A"/>
    <w:rsid w:val="0001123A"/>
    <w:rsid w:val="00262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01123A"/>
    <w:pPr>
      <w:keepNext/>
      <w:keepLines/>
      <w:pBdr>
        <w:bottom w:val="single" w:sz="8" w:space="1" w:color="4472C4" w:themeColor="accent1"/>
      </w:pBdr>
      <w:spacing w:before="200" w:after="0" w:line="276" w:lineRule="auto"/>
      <w:ind w:right="360"/>
      <w:outlineLvl w:val="1"/>
    </w:pPr>
    <w:rPr>
      <w:rFonts w:asciiTheme="majorHAnsi" w:eastAsiaTheme="majorEastAsia" w:hAnsiTheme="majorHAnsi" w:cstheme="majorBidi"/>
      <w:b/>
      <w:bCs/>
      <w:caps/>
      <w:color w:val="FFFFFF" w:themeColor="background1"/>
      <w:sz w:val="26"/>
      <w:szCs w:val="26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89DFD7DAB34495F822A154B6FB291C3">
    <w:name w:val="189DFD7DAB34495F822A154B6FB291C3"/>
  </w:style>
  <w:style w:type="paragraph" w:customStyle="1" w:styleId="01816A43A9C143B89FA2F2A9844E6A6A">
    <w:name w:val="01816A43A9C143B89FA2F2A9844E6A6A"/>
  </w:style>
  <w:style w:type="paragraph" w:customStyle="1" w:styleId="7BA550C484684FC9B40DC22B058DADBC">
    <w:name w:val="7BA550C484684FC9B40DC22B058DADBC"/>
  </w:style>
  <w:style w:type="paragraph" w:customStyle="1" w:styleId="EF0A18928E0B43078F52CB66DAFD51A9">
    <w:name w:val="EF0A18928E0B43078F52CB66DAFD51A9"/>
  </w:style>
  <w:style w:type="paragraph" w:customStyle="1" w:styleId="E709F11104F74A548D91DDD9A4086D22">
    <w:name w:val="E709F11104F74A548D91DDD9A4086D22"/>
  </w:style>
  <w:style w:type="paragraph" w:customStyle="1" w:styleId="D3998351C56C46E3B9CD969A236733C8">
    <w:name w:val="D3998351C56C46E3B9CD969A236733C8"/>
  </w:style>
  <w:style w:type="paragraph" w:customStyle="1" w:styleId="76557155F01E47C4A6E09A41D925919C">
    <w:name w:val="76557155F01E47C4A6E09A41D925919C"/>
  </w:style>
  <w:style w:type="paragraph" w:customStyle="1" w:styleId="F7AAC55575FB484AA2A89656626D6F61">
    <w:name w:val="F7AAC55575FB484AA2A89656626D6F61"/>
  </w:style>
  <w:style w:type="paragraph" w:customStyle="1" w:styleId="B2FED260070F40E6A282B9E7D0A329EB">
    <w:name w:val="B2FED260070F40E6A282B9E7D0A329EB"/>
  </w:style>
  <w:style w:type="paragraph" w:customStyle="1" w:styleId="34C3B4904C78491885AA81D363FB35D2">
    <w:name w:val="34C3B4904C78491885AA81D363FB35D2"/>
  </w:style>
  <w:style w:type="paragraph" w:customStyle="1" w:styleId="620DA44BDD144CD29F1C64F440763C30">
    <w:name w:val="620DA44BDD144CD29F1C64F440763C30"/>
  </w:style>
  <w:style w:type="paragraph" w:customStyle="1" w:styleId="9EF13C3F07F34755840D0D7D49E70A05">
    <w:name w:val="9EF13C3F07F34755840D0D7D49E70A05"/>
  </w:style>
  <w:style w:type="character" w:customStyle="1" w:styleId="Heading2Char">
    <w:name w:val="Heading 2 Char"/>
    <w:basedOn w:val="DefaultParagraphFont"/>
    <w:link w:val="Heading2"/>
    <w:uiPriority w:val="9"/>
    <w:rsid w:val="0001123A"/>
    <w:rPr>
      <w:rFonts w:asciiTheme="majorHAnsi" w:eastAsiaTheme="majorEastAsia" w:hAnsiTheme="majorHAnsi" w:cstheme="majorBidi"/>
      <w:b/>
      <w:bCs/>
      <w:caps/>
      <w:color w:val="FFFFFF" w:themeColor="background1"/>
      <w:sz w:val="26"/>
      <w:szCs w:val="26"/>
      <w:lang w:eastAsia="ja-JP"/>
    </w:rPr>
  </w:style>
  <w:style w:type="paragraph" w:customStyle="1" w:styleId="6F1D4A4E363A40B5A5505C26B75132D4">
    <w:name w:val="6F1D4A4E363A40B5A5505C26B75132D4"/>
  </w:style>
  <w:style w:type="paragraph" w:customStyle="1" w:styleId="FA0498E5746D4C1A82E8B04B53BB117F">
    <w:name w:val="FA0498E5746D4C1A82E8B04B53BB117F"/>
  </w:style>
  <w:style w:type="paragraph" w:customStyle="1" w:styleId="029F19B9F0A24EE495556F728A70E782">
    <w:name w:val="029F19B9F0A24EE495556F728A70E782"/>
  </w:style>
  <w:style w:type="paragraph" w:customStyle="1" w:styleId="C447E768B2C54DF5ADD4C8B6AA9874D5">
    <w:name w:val="C447E768B2C54DF5ADD4C8B6AA9874D5"/>
  </w:style>
  <w:style w:type="paragraph" w:customStyle="1" w:styleId="C35474BB764C49C5828737FD852B4168">
    <w:name w:val="C35474BB764C49C5828737FD852B4168"/>
  </w:style>
  <w:style w:type="paragraph" w:customStyle="1" w:styleId="763CDC95518B4F3DBDB479126D847586">
    <w:name w:val="763CDC95518B4F3DBDB479126D847586"/>
  </w:style>
  <w:style w:type="character" w:styleId="Hyperlink">
    <w:name w:val="Hyperlink"/>
    <w:basedOn w:val="DefaultParagraphFont"/>
    <w:uiPriority w:val="99"/>
    <w:unhideWhenUsed/>
    <w:rPr>
      <w:color w:val="ED7D31" w:themeColor="accent2"/>
      <w:u w:val="single"/>
    </w:rPr>
  </w:style>
  <w:style w:type="paragraph" w:customStyle="1" w:styleId="982E17CBE00A41BD8328FAC9944994EF">
    <w:name w:val="982E17CBE00A41BD8328FAC9944994EF"/>
  </w:style>
  <w:style w:type="paragraph" w:customStyle="1" w:styleId="6809EC3C41DD4D47BBF60B695C3057DD">
    <w:name w:val="6809EC3C41DD4D47BBF60B695C3057DD"/>
  </w:style>
  <w:style w:type="paragraph" w:customStyle="1" w:styleId="92F76071B0A341BBB25F0D6A1E2E11CF">
    <w:name w:val="92F76071B0A341BBB25F0D6A1E2E11CF"/>
  </w:style>
  <w:style w:type="paragraph" w:customStyle="1" w:styleId="378EF1558F544BD48C2085A877A28ADD">
    <w:name w:val="378EF1558F544BD48C2085A877A28ADD"/>
  </w:style>
  <w:style w:type="paragraph" w:customStyle="1" w:styleId="6D5B5DD8F460433390BA625CCB28CAED">
    <w:name w:val="6D5B5DD8F460433390BA625CCB28CAED"/>
  </w:style>
  <w:style w:type="paragraph" w:customStyle="1" w:styleId="7824EDE2833341F0926A1903016E815E">
    <w:name w:val="7824EDE2833341F0926A1903016E815E"/>
  </w:style>
  <w:style w:type="paragraph" w:customStyle="1" w:styleId="F64CB52883B64D1FAD423283730EE9BA">
    <w:name w:val="F64CB52883B64D1FAD423283730EE9BA"/>
  </w:style>
  <w:style w:type="paragraph" w:customStyle="1" w:styleId="8D63E505E1934751A6BFBF3D599154A7">
    <w:name w:val="8D63E505E1934751A6BFBF3D599154A7"/>
  </w:style>
  <w:style w:type="paragraph" w:customStyle="1" w:styleId="B7DED19D199B40288BBCF68CEB69679F">
    <w:name w:val="B7DED19D199B40288BBCF68CEB69679F"/>
  </w:style>
  <w:style w:type="paragraph" w:customStyle="1" w:styleId="D338148624924010BAF0B5676A6E7288">
    <w:name w:val="D338148624924010BAF0B5676A6E7288"/>
  </w:style>
  <w:style w:type="paragraph" w:customStyle="1" w:styleId="C7BB7654BE554A5BAFA093821AA49719">
    <w:name w:val="C7BB7654BE554A5BAFA093821AA49719"/>
  </w:style>
  <w:style w:type="paragraph" w:customStyle="1" w:styleId="D711DCB35A04401A99598DD8230B6790">
    <w:name w:val="D711DCB35A04401A99598DD8230B6790"/>
  </w:style>
  <w:style w:type="paragraph" w:customStyle="1" w:styleId="3362D29013CA444A9407A86C6A7A2901">
    <w:name w:val="3362D29013CA444A9407A86C6A7A2901"/>
  </w:style>
  <w:style w:type="paragraph" w:customStyle="1" w:styleId="B7525728DE8E496FA16612D1D4979313">
    <w:name w:val="B7525728DE8E496FA16612D1D4979313"/>
  </w:style>
  <w:style w:type="paragraph" w:customStyle="1" w:styleId="E22B8008DF324723AEF78B21E2464F1B">
    <w:name w:val="E22B8008DF324723AEF78B21E2464F1B"/>
  </w:style>
  <w:style w:type="paragraph" w:customStyle="1" w:styleId="6C357CBE94A84EAF93E0FF6894017E58">
    <w:name w:val="6C357CBE94A84EAF93E0FF6894017E58"/>
  </w:style>
  <w:style w:type="paragraph" w:customStyle="1" w:styleId="6682B88E8781445F9A2EC6C357C100CF">
    <w:name w:val="6682B88E8781445F9A2EC6C357C100CF"/>
  </w:style>
  <w:style w:type="paragraph" w:customStyle="1" w:styleId="3C1D98631559452ABB85161E6FDBCC2E">
    <w:name w:val="3C1D98631559452ABB85161E6FDBCC2E"/>
  </w:style>
  <w:style w:type="paragraph" w:customStyle="1" w:styleId="019A658B1F414BE3A60BF54E3880C0E9">
    <w:name w:val="019A658B1F414BE3A60BF54E3880C0E9"/>
  </w:style>
  <w:style w:type="paragraph" w:customStyle="1" w:styleId="27175E9B6E164ADE94995154FEBFD1A8">
    <w:name w:val="27175E9B6E164ADE94995154FEBFD1A8"/>
  </w:style>
  <w:style w:type="paragraph" w:customStyle="1" w:styleId="C68A7E19730448FAB9031B113E4C92D5">
    <w:name w:val="C68A7E19730448FAB9031B113E4C92D5"/>
  </w:style>
  <w:style w:type="paragraph" w:customStyle="1" w:styleId="F8018EA8B52442BD8CC7BD4DB3427FA0">
    <w:name w:val="F8018EA8B52442BD8CC7BD4DB3427FA0"/>
  </w:style>
  <w:style w:type="paragraph" w:customStyle="1" w:styleId="4A5D630EB3794DEEBC83206A406E7337">
    <w:name w:val="4A5D630EB3794DEEBC83206A406E7337"/>
  </w:style>
  <w:style w:type="paragraph" w:customStyle="1" w:styleId="206D884F495F452CAA331D2AD08E2399">
    <w:name w:val="206D884F495F452CAA331D2AD08E2399"/>
    <w:rsid w:val="0001123A"/>
  </w:style>
  <w:style w:type="paragraph" w:customStyle="1" w:styleId="2F813E4DA25A4E1080368E2B1DE37730">
    <w:name w:val="2F813E4DA25A4E1080368E2B1DE37730"/>
    <w:rsid w:val="0001123A"/>
  </w:style>
  <w:style w:type="paragraph" w:customStyle="1" w:styleId="368D3DEA444C4A08B7707782EE779974">
    <w:name w:val="368D3DEA444C4A08B7707782EE779974"/>
    <w:rsid w:val="0001123A"/>
  </w:style>
  <w:style w:type="paragraph" w:customStyle="1" w:styleId="BBC366CC51A040179B4ACFE7C7E773B4">
    <w:name w:val="BBC366CC51A040179B4ACFE7C7E773B4"/>
    <w:rsid w:val="0001123A"/>
  </w:style>
  <w:style w:type="paragraph" w:customStyle="1" w:styleId="0F8B395D449F4B6FA63D639C3666CE2F">
    <w:name w:val="0F8B395D449F4B6FA63D639C3666CE2F"/>
    <w:rsid w:val="0001123A"/>
  </w:style>
  <w:style w:type="paragraph" w:customStyle="1" w:styleId="E61D3EBAD6F84FA0BD4C0B174764268A">
    <w:name w:val="E61D3EBAD6F84FA0BD4C0B174764268A"/>
    <w:rsid w:val="0001123A"/>
  </w:style>
  <w:style w:type="paragraph" w:customStyle="1" w:styleId="55B1298CE37845DAB043A8223322B133">
    <w:name w:val="55B1298CE37845DAB043A8223322B133"/>
    <w:rsid w:val="0001123A"/>
  </w:style>
  <w:style w:type="paragraph" w:customStyle="1" w:styleId="9F16B773825F47208692930EEA070B8A">
    <w:name w:val="9F16B773825F47208692930EEA070B8A"/>
    <w:rsid w:val="0001123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een Yellow">
      <a:dk1>
        <a:sysClr val="windowText" lastClr="000000"/>
      </a:dk1>
      <a:lt1>
        <a:sysClr val="window" lastClr="FFFFFF"/>
      </a:lt1>
      <a:dk2>
        <a:srgbClr val="455F51"/>
      </a:dk2>
      <a:lt2>
        <a:srgbClr val="E2DFCC"/>
      </a:lt2>
      <a:accent1>
        <a:srgbClr val="99CB38"/>
      </a:accent1>
      <a:accent2>
        <a:srgbClr val="63A537"/>
      </a:accent2>
      <a:accent3>
        <a:srgbClr val="37A76F"/>
      </a:accent3>
      <a:accent4>
        <a:srgbClr val="44C1A3"/>
      </a:accent4>
      <a:accent5>
        <a:srgbClr val="4EB3CF"/>
      </a:accent5>
      <a:accent6>
        <a:srgbClr val="51C3F9"/>
      </a:accent6>
      <a:hlink>
        <a:srgbClr val="EE7B08"/>
      </a:hlink>
      <a:folHlink>
        <a:srgbClr val="977B2D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2" ma:contentTypeDescription="Create a new document." ma:contentTypeScope="" ma:versionID="cf6cf056b5324d160236e2ac13572175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308e4927137fd5e63b6be1bd7725299e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  <xsd:element ref="ns2:MediaServiceEventHashCode" minOccurs="0"/>
                <xsd:element ref="ns2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AF49CD-81BB-4ED9-A718-D98C8A5DAD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527A47F-0417-412B-B449-2856C38608B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F460C0CD-0EA2-490A-B7DE-ACED37094F6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9CBFEF7-9B0D-415D-BB9E-13A820300E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Green cube resume.dotx</Template>
  <TotalTime>0</TotalTime>
  <Pages>2</Pages>
  <Words>133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2021-04-03T16:01:00Z</dcterms:created>
  <dcterms:modified xsi:type="dcterms:W3CDTF">2021-04-03T18:12:00Z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